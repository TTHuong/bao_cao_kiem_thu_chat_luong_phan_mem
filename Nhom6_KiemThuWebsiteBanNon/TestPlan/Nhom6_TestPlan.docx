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B5284" w14:textId="77777777" w:rsidR="00147CB0" w:rsidRPr="009710D4" w:rsidRDefault="00147CB0" w:rsidP="00147CB0">
      <w:pPr>
        <w:pStyle w:val="NormalTB"/>
        <w:widowControl w:val="0"/>
        <w:spacing w:before="120"/>
        <w:rPr>
          <w:rFonts w:ascii="Times New Roman" w:hAnsi="Times New Roman"/>
          <w:snapToGrid w:val="0"/>
          <w:sz w:val="24"/>
          <w:szCs w:val="24"/>
          <w:lang w:val="en-US"/>
        </w:rPr>
      </w:pPr>
      <w:bookmarkStart w:id="0" w:name="_Toc465677962"/>
      <w:bookmarkStart w:id="1" w:name="_Toc467738734"/>
    </w:p>
    <w:p w14:paraId="4C0971F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2164D1D1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33D1F94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19559F32" w14:textId="77777777" w:rsidR="00147CB0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04C8F8B1" w14:textId="77777777" w:rsidR="00AB0C43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2CF94245" w14:textId="77777777" w:rsidR="00AB0C43" w:rsidRPr="009710D4" w:rsidRDefault="00AB0C43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1700BBC" w14:textId="77777777" w:rsidR="00147CB0" w:rsidRPr="009710D4" w:rsidRDefault="00147CB0" w:rsidP="00147CB0">
      <w:pPr>
        <w:pStyle w:val="NormalTB"/>
        <w:spacing w:before="120"/>
        <w:rPr>
          <w:rFonts w:ascii="Times New Roman" w:hAnsi="Times New Roman"/>
          <w:sz w:val="24"/>
          <w:szCs w:val="24"/>
          <w:lang w:val="en-US"/>
        </w:rPr>
      </w:pPr>
    </w:p>
    <w:p w14:paraId="727F0DC0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0F3F72AB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01EBD9A" w14:textId="7C739209" w:rsidR="00147CB0" w:rsidRPr="00AB0C43" w:rsidRDefault="00EA7CAC" w:rsidP="00AB0C43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WEBSITE BÁN NÓN</w:t>
      </w:r>
    </w:p>
    <w:p w14:paraId="065C6842" w14:textId="77777777" w:rsidR="00147CB0" w:rsidRPr="00EA7CAC" w:rsidRDefault="00147CB0" w:rsidP="00EA7CAC">
      <w:pPr>
        <w:pStyle w:val="HeadingBig"/>
        <w:jc w:val="center"/>
        <w:rPr>
          <w:b/>
        </w:rPr>
      </w:pPr>
      <w:proofErr w:type="spellStart"/>
      <w:r w:rsidRPr="00EA7CAC">
        <w:rPr>
          <w:b/>
        </w:rPr>
        <w:t>Kế</w:t>
      </w:r>
      <w:proofErr w:type="spellEnd"/>
      <w:r w:rsidRPr="00EA7CAC">
        <w:rPr>
          <w:b/>
        </w:rPr>
        <w:t xml:space="preserve"> </w:t>
      </w:r>
      <w:proofErr w:type="spellStart"/>
      <w:r w:rsidRPr="00EA7CAC">
        <w:rPr>
          <w:b/>
        </w:rPr>
        <w:t>hoạch</w:t>
      </w:r>
      <w:proofErr w:type="spellEnd"/>
      <w:r w:rsidRPr="00EA7CAC">
        <w:rPr>
          <w:b/>
        </w:rPr>
        <w:t xml:space="preserve"> test</w:t>
      </w:r>
    </w:p>
    <w:p w14:paraId="767DB1B2" w14:textId="3CD4AFB0" w:rsidR="00CF4CE7" w:rsidRDefault="00CF4CE7" w:rsidP="00EA7CAC">
      <w:pPr>
        <w:pStyle w:val="HeadingBig"/>
      </w:pPr>
    </w:p>
    <w:p w14:paraId="4664B8EC" w14:textId="77777777" w:rsidR="00EA7CAC" w:rsidRDefault="00EA7CAC" w:rsidP="00EA7CAC">
      <w:pPr>
        <w:pStyle w:val="HeadingBig"/>
      </w:pPr>
    </w:p>
    <w:p w14:paraId="2117023D" w14:textId="77777777" w:rsidR="00EA7CAC" w:rsidRDefault="00EA7CAC" w:rsidP="00EA7CAC">
      <w:pPr>
        <w:pStyle w:val="HeadingBig"/>
      </w:pPr>
    </w:p>
    <w:p w14:paraId="0ABDA319" w14:textId="77777777" w:rsidR="00EA7CAC" w:rsidRDefault="00EA7CAC" w:rsidP="00EA7CAC">
      <w:pPr>
        <w:pStyle w:val="HeadingBi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7CAC" w14:paraId="2F1ADB04" w14:textId="77777777" w:rsidTr="00EA7CAC">
        <w:tc>
          <w:tcPr>
            <w:tcW w:w="4531" w:type="dxa"/>
          </w:tcPr>
          <w:p w14:paraId="43CA6B52" w14:textId="13E4002F" w:rsidR="00EA7CAC" w:rsidRPr="00EA7CAC" w:rsidRDefault="00EA7CAC" w:rsidP="00EA7CAC">
            <w:pPr>
              <w:pStyle w:val="HeadingBig"/>
              <w:rPr>
                <w:b/>
              </w:rPr>
            </w:pPr>
            <w:proofErr w:type="spellStart"/>
            <w:r w:rsidRPr="00EA7CAC">
              <w:rPr>
                <w:b/>
              </w:rPr>
              <w:t>Ngày</w:t>
            </w:r>
            <w:proofErr w:type="spellEnd"/>
            <w:r w:rsidRPr="00EA7CAC">
              <w:rPr>
                <w:b/>
              </w:rPr>
              <w:t xml:space="preserve"> </w:t>
            </w:r>
            <w:proofErr w:type="spellStart"/>
            <w:r w:rsidRPr="00EA7CAC">
              <w:rPr>
                <w:b/>
              </w:rPr>
              <w:t>cập</w:t>
            </w:r>
            <w:proofErr w:type="spellEnd"/>
            <w:r w:rsidRPr="00EA7CAC">
              <w:rPr>
                <w:b/>
              </w:rPr>
              <w:t xml:space="preserve"> </w:t>
            </w:r>
            <w:proofErr w:type="spellStart"/>
            <w:r w:rsidRPr="00EA7CAC">
              <w:rPr>
                <w:b/>
              </w:rPr>
              <w:t>nhật</w:t>
            </w:r>
            <w:proofErr w:type="spellEnd"/>
          </w:p>
        </w:tc>
        <w:tc>
          <w:tcPr>
            <w:tcW w:w="4531" w:type="dxa"/>
          </w:tcPr>
          <w:p w14:paraId="4784075A" w14:textId="2CE7B6FC" w:rsidR="00EA7CAC" w:rsidRPr="00EA7CAC" w:rsidRDefault="00EA7CAC" w:rsidP="00EA7CAC">
            <w:pPr>
              <w:pStyle w:val="HeadingBig"/>
            </w:pPr>
            <w:r w:rsidRPr="00EA7CAC">
              <w:t>21/11/2020</w:t>
            </w:r>
          </w:p>
        </w:tc>
      </w:tr>
      <w:tr w:rsidR="00EA7CAC" w14:paraId="303C9FFA" w14:textId="77777777" w:rsidTr="00EA7CAC">
        <w:tc>
          <w:tcPr>
            <w:tcW w:w="4531" w:type="dxa"/>
          </w:tcPr>
          <w:p w14:paraId="72E269A2" w14:textId="20AD77E0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 xml:space="preserve">Submitted </w:t>
            </w:r>
            <w:r w:rsidRPr="00EA7CAC">
              <w:rPr>
                <w:b/>
                <w:color w:val="000000"/>
              </w:rPr>
              <w:t>By</w:t>
            </w:r>
          </w:p>
        </w:tc>
        <w:tc>
          <w:tcPr>
            <w:tcW w:w="4531" w:type="dxa"/>
          </w:tcPr>
          <w:p w14:paraId="72FB5D71" w14:textId="39DCA28B" w:rsidR="00EA7CAC" w:rsidRPr="00EA7CAC" w:rsidRDefault="00EA7CAC" w:rsidP="00EA7CAC">
            <w:pPr>
              <w:pStyle w:val="HeadingBig"/>
            </w:pPr>
            <w:proofErr w:type="spellStart"/>
            <w:r w:rsidRPr="00EA7CAC">
              <w:t>Trần</w:t>
            </w:r>
            <w:proofErr w:type="spellEnd"/>
            <w:r w:rsidRPr="00EA7CAC">
              <w:t xml:space="preserve"> </w:t>
            </w:r>
            <w:proofErr w:type="spellStart"/>
            <w:r w:rsidRPr="00EA7CAC">
              <w:t>Thanh</w:t>
            </w:r>
            <w:proofErr w:type="spellEnd"/>
            <w:r w:rsidRPr="00EA7CAC">
              <w:t xml:space="preserve"> </w:t>
            </w:r>
            <w:proofErr w:type="spellStart"/>
            <w:r w:rsidRPr="00EA7CAC">
              <w:t>Hưởng</w:t>
            </w:r>
            <w:proofErr w:type="spellEnd"/>
          </w:p>
        </w:tc>
      </w:tr>
      <w:tr w:rsidR="00EA7CAC" w14:paraId="3F446EDD" w14:textId="77777777" w:rsidTr="00EA7CAC">
        <w:tc>
          <w:tcPr>
            <w:tcW w:w="4531" w:type="dxa"/>
          </w:tcPr>
          <w:p w14:paraId="62938510" w14:textId="0D816B83" w:rsidR="00EA7CAC" w:rsidRPr="00EA7CAC" w:rsidRDefault="00EA7CAC" w:rsidP="00EA7CAC">
            <w:pPr>
              <w:pStyle w:val="HeadingBig"/>
              <w:rPr>
                <w:b/>
              </w:rPr>
            </w:pPr>
            <w:r w:rsidRPr="00EA7CAC">
              <w:rPr>
                <w:b/>
              </w:rPr>
              <w:t>Version</w:t>
            </w:r>
          </w:p>
        </w:tc>
        <w:tc>
          <w:tcPr>
            <w:tcW w:w="4531" w:type="dxa"/>
          </w:tcPr>
          <w:p w14:paraId="50649F69" w14:textId="39062C0D" w:rsidR="00EA7CAC" w:rsidRPr="00EA7CAC" w:rsidRDefault="00EA7CAC" w:rsidP="00EA7CAC">
            <w:pPr>
              <w:pStyle w:val="HeadingBig"/>
            </w:pPr>
            <w:r w:rsidRPr="00EA7CAC">
              <w:t>1.0</w:t>
            </w:r>
          </w:p>
        </w:tc>
      </w:tr>
    </w:tbl>
    <w:p w14:paraId="78B6639E" w14:textId="77777777" w:rsidR="00EA7CAC" w:rsidRPr="00F20336" w:rsidRDefault="00EA7CAC" w:rsidP="00EA7CAC">
      <w:pPr>
        <w:pStyle w:val="HeadingBig"/>
      </w:pPr>
    </w:p>
    <w:p w14:paraId="4F16ED6D" w14:textId="77777777" w:rsidR="00147CB0" w:rsidRPr="00F20336" w:rsidRDefault="00147CB0" w:rsidP="00B15473">
      <w:pPr>
        <w:tabs>
          <w:tab w:val="left" w:pos="1560"/>
        </w:tabs>
        <w:rPr>
          <w:rFonts w:ascii="Times New Roman" w:hAnsi="Times New Roman"/>
          <w:sz w:val="32"/>
          <w:szCs w:val="32"/>
        </w:rPr>
      </w:pPr>
    </w:p>
    <w:p w14:paraId="3D9F60DD" w14:textId="77777777" w:rsidR="00147CB0" w:rsidRPr="009710D4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653D833" w14:textId="77777777" w:rsidR="00147CB0" w:rsidRDefault="00147CB0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999F52A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225F47E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3C55C494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416337EF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1665A152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53EA83EE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66D423B1" w14:textId="77777777" w:rsidR="00AB0C43" w:rsidRDefault="00AB0C43" w:rsidP="00AB0C43">
      <w:pPr>
        <w:jc w:val="center"/>
        <w:rPr>
          <w:rFonts w:ascii="Times New Roman" w:hAnsi="Times New Roman"/>
          <w:sz w:val="24"/>
          <w:szCs w:val="24"/>
        </w:rPr>
      </w:pPr>
    </w:p>
    <w:p w14:paraId="736A1C28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  <w:r w:rsidRPr="009710D4">
        <w:rPr>
          <w:rFonts w:ascii="Times New Roman" w:hAnsi="Times New Roman"/>
          <w:sz w:val="24"/>
          <w:szCs w:val="24"/>
        </w:rPr>
        <w:tab/>
      </w:r>
      <w:r w:rsidRPr="009710D4">
        <w:rPr>
          <w:rFonts w:ascii="Times New Roman" w:hAnsi="Times New Roman"/>
          <w:sz w:val="24"/>
          <w:szCs w:val="24"/>
        </w:rPr>
        <w:tab/>
      </w:r>
    </w:p>
    <w:p w14:paraId="48C72916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B8002E4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18FBACC3" w14:textId="77777777" w:rsidR="00147CB0" w:rsidRPr="00E06A4F" w:rsidRDefault="00147CB0" w:rsidP="002E3528">
      <w:pPr>
        <w:pStyle w:val="11"/>
        <w:rPr>
          <w:lang w:val="vi-VN"/>
        </w:rPr>
      </w:pPr>
      <w:bookmarkStart w:id="2" w:name="OLE_LINK7"/>
      <w:bookmarkStart w:id="3" w:name="OLE_LINK8"/>
      <w:r w:rsidRPr="00E06A4F">
        <w:rPr>
          <w:lang w:val="vi-VN"/>
        </w:rPr>
        <w:lastRenderedPageBreak/>
        <w:t>BẢN GHI NHẬN THAY ĐỔI TÀI LIỆU</w:t>
      </w:r>
      <w:bookmarkEnd w:id="2"/>
      <w:bookmarkEnd w:id="3"/>
    </w:p>
    <w:tbl>
      <w:tblPr>
        <w:tblW w:w="8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3"/>
        <w:gridCol w:w="1350"/>
        <w:gridCol w:w="1395"/>
        <w:gridCol w:w="3492"/>
        <w:gridCol w:w="1325"/>
      </w:tblGrid>
      <w:tr w:rsidR="00483199" w:rsidRPr="009710D4" w14:paraId="00119BED" w14:textId="77777777" w:rsidTr="005A0A19">
        <w:trPr>
          <w:trHeight w:val="759"/>
          <w:jc w:val="center"/>
        </w:trPr>
        <w:tc>
          <w:tcPr>
            <w:tcW w:w="1413" w:type="dxa"/>
            <w:shd w:val="clear" w:color="auto" w:fill="D9D9D9" w:themeFill="background1" w:themeFillShade="D9"/>
          </w:tcPr>
          <w:p w14:paraId="0A1F76B5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Ngày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bookmarkStart w:id="4" w:name="OLE_LINK3"/>
            <w:bookmarkStart w:id="5" w:name="OLE_LINK4"/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14:paraId="7419A444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Vị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trí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395" w:type="dxa"/>
            <w:shd w:val="clear" w:color="auto" w:fill="D9D9D9" w:themeFill="background1" w:themeFillShade="D9"/>
          </w:tcPr>
          <w:p w14:paraId="16BFAC7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cũ</w:t>
            </w:r>
            <w:proofErr w:type="spellEnd"/>
          </w:p>
        </w:tc>
        <w:tc>
          <w:tcPr>
            <w:tcW w:w="3492" w:type="dxa"/>
            <w:shd w:val="clear" w:color="auto" w:fill="D9D9D9" w:themeFill="background1" w:themeFillShade="D9"/>
          </w:tcPr>
          <w:p w14:paraId="5248B430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Mô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tả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thay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1325" w:type="dxa"/>
            <w:shd w:val="clear" w:color="auto" w:fill="D9D9D9" w:themeFill="background1" w:themeFillShade="D9"/>
          </w:tcPr>
          <w:p w14:paraId="4A35768B" w14:textId="77777777" w:rsidR="00483199" w:rsidRPr="005A0A19" w:rsidRDefault="00483199" w:rsidP="005A0A19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Phiên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bản</w:t>
            </w:r>
            <w:proofErr w:type="spellEnd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5A0A19">
              <w:rPr>
                <w:rFonts w:asciiTheme="majorHAnsi" w:hAnsiTheme="majorHAnsi" w:cstheme="majorHAnsi"/>
                <w:sz w:val="26"/>
                <w:szCs w:val="26"/>
              </w:rPr>
              <w:t>mới</w:t>
            </w:r>
            <w:proofErr w:type="spellEnd"/>
          </w:p>
        </w:tc>
      </w:tr>
      <w:tr w:rsidR="00483199" w:rsidRPr="009710D4" w14:paraId="395DA18C" w14:textId="77777777" w:rsidTr="005A0A19">
        <w:trPr>
          <w:jc w:val="center"/>
        </w:trPr>
        <w:tc>
          <w:tcPr>
            <w:tcW w:w="1413" w:type="dxa"/>
          </w:tcPr>
          <w:p w14:paraId="3E97760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39743A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6D0B611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6898A01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243AD5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143797EE" w14:textId="77777777" w:rsidTr="005A0A19">
        <w:trPr>
          <w:jc w:val="center"/>
        </w:trPr>
        <w:tc>
          <w:tcPr>
            <w:tcW w:w="1413" w:type="dxa"/>
          </w:tcPr>
          <w:p w14:paraId="580B418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42DD2DA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A2C81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85F004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F9B4F21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0961EB2" w14:textId="77777777" w:rsidTr="005A0A19">
        <w:trPr>
          <w:jc w:val="center"/>
        </w:trPr>
        <w:tc>
          <w:tcPr>
            <w:tcW w:w="1413" w:type="dxa"/>
          </w:tcPr>
          <w:p w14:paraId="33CC515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405A36B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FF149A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46A3FA6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BC99CEE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59B0EB8B" w14:textId="77777777" w:rsidTr="005A0A19">
        <w:trPr>
          <w:jc w:val="center"/>
        </w:trPr>
        <w:tc>
          <w:tcPr>
            <w:tcW w:w="1413" w:type="dxa"/>
          </w:tcPr>
          <w:p w14:paraId="3A244A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D391E0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341B57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ADB04D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F55CD47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BF5F769" w14:textId="77777777" w:rsidTr="005A0A19">
        <w:trPr>
          <w:jc w:val="center"/>
        </w:trPr>
        <w:tc>
          <w:tcPr>
            <w:tcW w:w="1413" w:type="dxa"/>
          </w:tcPr>
          <w:p w14:paraId="734909A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404944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4EB83ED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D4F343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292FCB8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B767E86" w14:textId="77777777" w:rsidTr="005A0A19">
        <w:trPr>
          <w:jc w:val="center"/>
        </w:trPr>
        <w:tc>
          <w:tcPr>
            <w:tcW w:w="1413" w:type="dxa"/>
          </w:tcPr>
          <w:p w14:paraId="3621457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571F92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06F7B9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FE4714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79DB41C1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0684530" w14:textId="77777777" w:rsidTr="005A0A19">
        <w:trPr>
          <w:jc w:val="center"/>
        </w:trPr>
        <w:tc>
          <w:tcPr>
            <w:tcW w:w="1413" w:type="dxa"/>
          </w:tcPr>
          <w:p w14:paraId="3BE0CCC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A1D7A2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7E45EB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2F1395C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D66160A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BB9BC65" w14:textId="77777777" w:rsidTr="005A0A19">
        <w:trPr>
          <w:jc w:val="center"/>
        </w:trPr>
        <w:tc>
          <w:tcPr>
            <w:tcW w:w="1413" w:type="dxa"/>
          </w:tcPr>
          <w:p w14:paraId="6B332E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57FA2B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C91C74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6F97D51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2ED7112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E0EF849" w14:textId="77777777" w:rsidTr="005A0A19">
        <w:trPr>
          <w:jc w:val="center"/>
        </w:trPr>
        <w:tc>
          <w:tcPr>
            <w:tcW w:w="1413" w:type="dxa"/>
          </w:tcPr>
          <w:p w14:paraId="6F7D1D2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DD405F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9F5690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16CB60B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34A8C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DBC08DC" w14:textId="77777777" w:rsidTr="005A0A19">
        <w:trPr>
          <w:jc w:val="center"/>
        </w:trPr>
        <w:tc>
          <w:tcPr>
            <w:tcW w:w="1413" w:type="dxa"/>
          </w:tcPr>
          <w:p w14:paraId="0F57DB7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88B40F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149252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E23B4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AD9B9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64225C3" w14:textId="77777777" w:rsidTr="005A0A19">
        <w:trPr>
          <w:jc w:val="center"/>
        </w:trPr>
        <w:tc>
          <w:tcPr>
            <w:tcW w:w="1413" w:type="dxa"/>
          </w:tcPr>
          <w:p w14:paraId="41ACB4E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9A467E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3337B1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905D73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701EBCE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7CC1CF6" w14:textId="77777777" w:rsidTr="005A0A19">
        <w:trPr>
          <w:jc w:val="center"/>
        </w:trPr>
        <w:tc>
          <w:tcPr>
            <w:tcW w:w="1413" w:type="dxa"/>
          </w:tcPr>
          <w:p w14:paraId="12AF921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483630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6F7BD1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C20E50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4FE38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C5A857F" w14:textId="77777777" w:rsidTr="005A0A19">
        <w:trPr>
          <w:jc w:val="center"/>
        </w:trPr>
        <w:tc>
          <w:tcPr>
            <w:tcW w:w="1413" w:type="dxa"/>
          </w:tcPr>
          <w:p w14:paraId="6C7FFBD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4EDEF62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705289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BF30637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5425243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315D6F1" w14:textId="77777777" w:rsidTr="005A0A19">
        <w:trPr>
          <w:jc w:val="center"/>
        </w:trPr>
        <w:tc>
          <w:tcPr>
            <w:tcW w:w="1413" w:type="dxa"/>
          </w:tcPr>
          <w:p w14:paraId="27C0129C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0E96AA5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4512746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0832E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0595136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51E18673" w14:textId="77777777" w:rsidTr="005A0A19">
        <w:trPr>
          <w:jc w:val="center"/>
        </w:trPr>
        <w:tc>
          <w:tcPr>
            <w:tcW w:w="1413" w:type="dxa"/>
          </w:tcPr>
          <w:p w14:paraId="37E3BFC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37421D0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E604B3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4F3172B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370B91B4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6D69CAD3" w14:textId="77777777" w:rsidTr="005A0A19">
        <w:trPr>
          <w:jc w:val="center"/>
        </w:trPr>
        <w:tc>
          <w:tcPr>
            <w:tcW w:w="1413" w:type="dxa"/>
          </w:tcPr>
          <w:p w14:paraId="53EFBE5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2F671F2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221D59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70B8F7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618CB0D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0A56EE4C" w14:textId="77777777" w:rsidTr="005A0A19">
        <w:trPr>
          <w:jc w:val="center"/>
        </w:trPr>
        <w:tc>
          <w:tcPr>
            <w:tcW w:w="1413" w:type="dxa"/>
          </w:tcPr>
          <w:p w14:paraId="0E96F7D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0AFB2D3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F6C24D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2CD29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3BB7A7D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20122C04" w14:textId="77777777" w:rsidTr="005A0A19">
        <w:trPr>
          <w:jc w:val="center"/>
        </w:trPr>
        <w:tc>
          <w:tcPr>
            <w:tcW w:w="1413" w:type="dxa"/>
          </w:tcPr>
          <w:p w14:paraId="440087C4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63653FD8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3E4F32E9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F60EEA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AF9C76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45B7C34" w14:textId="77777777" w:rsidTr="005A0A19">
        <w:trPr>
          <w:jc w:val="center"/>
        </w:trPr>
        <w:tc>
          <w:tcPr>
            <w:tcW w:w="1413" w:type="dxa"/>
          </w:tcPr>
          <w:p w14:paraId="742F646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2C94AB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1E5053B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0AA772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E1C550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1F5CB913" w14:textId="77777777" w:rsidTr="005A0A19">
        <w:trPr>
          <w:jc w:val="center"/>
        </w:trPr>
        <w:tc>
          <w:tcPr>
            <w:tcW w:w="1413" w:type="dxa"/>
          </w:tcPr>
          <w:p w14:paraId="74B8D78A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7231C4B0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7A53820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70AF5A1E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1221378C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7E291214" w14:textId="77777777" w:rsidTr="005A0A19">
        <w:trPr>
          <w:jc w:val="center"/>
        </w:trPr>
        <w:tc>
          <w:tcPr>
            <w:tcW w:w="1413" w:type="dxa"/>
          </w:tcPr>
          <w:p w14:paraId="4334BEC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5986DC6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25C384DD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58CCD366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44D6C3F9" w14:textId="77777777" w:rsidR="00483199" w:rsidRPr="009710D4" w:rsidRDefault="00483199" w:rsidP="00D40E86">
            <w:pPr>
              <w:pStyle w:val="Bang"/>
            </w:pPr>
          </w:p>
        </w:tc>
      </w:tr>
      <w:tr w:rsidR="00483199" w:rsidRPr="009710D4" w14:paraId="4AC7BA01" w14:textId="77777777" w:rsidTr="005A0A19">
        <w:trPr>
          <w:jc w:val="center"/>
        </w:trPr>
        <w:tc>
          <w:tcPr>
            <w:tcW w:w="1413" w:type="dxa"/>
          </w:tcPr>
          <w:p w14:paraId="08A77551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50" w:type="dxa"/>
          </w:tcPr>
          <w:p w14:paraId="1B4C5535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95" w:type="dxa"/>
          </w:tcPr>
          <w:p w14:paraId="5A6D8F3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3492" w:type="dxa"/>
          </w:tcPr>
          <w:p w14:paraId="381D382F" w14:textId="77777777" w:rsidR="00483199" w:rsidRPr="009710D4" w:rsidRDefault="00483199" w:rsidP="00D40E86">
            <w:pPr>
              <w:pStyle w:val="Bang"/>
            </w:pPr>
          </w:p>
        </w:tc>
        <w:tc>
          <w:tcPr>
            <w:tcW w:w="1325" w:type="dxa"/>
          </w:tcPr>
          <w:p w14:paraId="540123D0" w14:textId="77777777" w:rsidR="00483199" w:rsidRPr="009710D4" w:rsidRDefault="00483199" w:rsidP="00D40E86">
            <w:pPr>
              <w:pStyle w:val="Bang"/>
            </w:pPr>
          </w:p>
        </w:tc>
      </w:tr>
      <w:bookmarkEnd w:id="4"/>
      <w:bookmarkEnd w:id="5"/>
    </w:tbl>
    <w:p w14:paraId="6B37913A" w14:textId="77777777" w:rsidR="00147CB0" w:rsidRPr="009710D4" w:rsidRDefault="00147CB0" w:rsidP="00147CB0">
      <w:pPr>
        <w:rPr>
          <w:rFonts w:ascii="Times New Roman" w:hAnsi="Times New Roman"/>
          <w:sz w:val="24"/>
          <w:szCs w:val="24"/>
        </w:rPr>
      </w:pPr>
    </w:p>
    <w:p w14:paraId="4DCB483E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0A9F5B34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1E7A83DA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D21113E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589F6990" w14:textId="77777777" w:rsidR="007D792B" w:rsidRP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76A1A4AF" w14:textId="77777777" w:rsidR="007D792B" w:rsidRDefault="007D792B" w:rsidP="007D792B">
      <w:pPr>
        <w:rPr>
          <w:rFonts w:ascii="Times New Roman" w:hAnsi="Times New Roman"/>
          <w:sz w:val="24"/>
          <w:szCs w:val="24"/>
        </w:rPr>
      </w:pPr>
    </w:p>
    <w:p w14:paraId="3237B294" w14:textId="77777777" w:rsidR="00686218" w:rsidRPr="007D792B" w:rsidRDefault="00686218" w:rsidP="007D792B">
      <w:pPr>
        <w:ind w:firstLine="720"/>
        <w:rPr>
          <w:rFonts w:ascii="Times New Roman" w:hAnsi="Times New Roman"/>
          <w:sz w:val="24"/>
          <w:szCs w:val="24"/>
        </w:rPr>
      </w:pPr>
    </w:p>
    <w:p w14:paraId="1DCAABEA" w14:textId="77777777" w:rsidR="00147CB0" w:rsidRPr="009710D4" w:rsidRDefault="00147CB0" w:rsidP="00686218">
      <w:pPr>
        <w:pStyle w:val="11"/>
        <w:rPr>
          <w:snapToGrid/>
        </w:rPr>
      </w:pPr>
      <w:r w:rsidRPr="009710D4">
        <w:rPr>
          <w:snapToGrid/>
        </w:rPr>
        <w:lastRenderedPageBreak/>
        <w:t>MỤC LỤC</w:t>
      </w:r>
    </w:p>
    <w:bookmarkStart w:id="6" w:name="_Toc463083793"/>
    <w:bookmarkStart w:id="7" w:name="_Toc465677963"/>
    <w:bookmarkStart w:id="8" w:name="_Toc467738735"/>
    <w:bookmarkStart w:id="9" w:name="_Toc446234547"/>
    <w:bookmarkStart w:id="10" w:name="_Toc467738720"/>
    <w:bookmarkEnd w:id="0"/>
    <w:bookmarkEnd w:id="1"/>
    <w:p w14:paraId="45B46B70" w14:textId="3D7546DC" w:rsidR="009F2586" w:rsidRDefault="005A059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begin"/>
      </w:r>
      <w:r w:rsidRPr="00E06A4F">
        <w:rPr>
          <w:rStyle w:val="Hyperlink"/>
          <w:rFonts w:ascii="Times New Roman" w:hAnsi="Times New Roman"/>
          <w:bCs/>
          <w:caps/>
          <w:szCs w:val="26"/>
        </w:rPr>
        <w:instrText xml:space="preserve"> TOC \h \z \t "1,1,2,2,3,3" </w:instrText>
      </w:r>
      <w:r w:rsidRPr="00E06A4F">
        <w:rPr>
          <w:rStyle w:val="Hyperlink"/>
          <w:rFonts w:ascii="Times New Roman" w:hAnsi="Times New Roman"/>
          <w:bCs/>
          <w:caps/>
          <w:szCs w:val="26"/>
        </w:rPr>
        <w:fldChar w:fldCharType="separate"/>
      </w:r>
      <w:hyperlink w:anchor="_Toc49698091" w:history="1">
        <w:r w:rsidR="009F2586" w:rsidRPr="00E25C2A">
          <w:rPr>
            <w:rStyle w:val="Hyperlink"/>
          </w:rPr>
          <w:t>1. Giới thiệu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58A81AD" w14:textId="65FF4F49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2" w:history="1">
        <w:r w:rsidR="009F2586" w:rsidRPr="00E25C2A">
          <w:rPr>
            <w:rStyle w:val="Hyperlink"/>
          </w:rPr>
          <w:t>1.1. Mục đích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1D9DA975" w14:textId="44240888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3" w:history="1">
        <w:r w:rsidR="009F2586" w:rsidRPr="00E25C2A">
          <w:rPr>
            <w:rStyle w:val="Hyperlink"/>
          </w:rPr>
          <w:t>1.2. Tổng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447ABEA7" w14:textId="74148E52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4" w:history="1">
        <w:r w:rsidR="009F2586" w:rsidRPr="00E25C2A">
          <w:rPr>
            <w:rStyle w:val="Hyperlink"/>
          </w:rPr>
          <w:t>1.3. Tài liệu liên quan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_Toc49698094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3F0DBA5" w14:textId="1D2E24BE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5" w:history="1">
        <w:r w:rsidR="009F2586" w:rsidRPr="00E25C2A">
          <w:rPr>
            <w:rStyle w:val="Hyperlink"/>
          </w:rPr>
          <w:t>1.4. Liệt kê các rủi ro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_Toc49698095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4</w:t>
        </w:r>
        <w:r w:rsidR="009F2586">
          <w:rPr>
            <w:webHidden/>
          </w:rPr>
          <w:fldChar w:fldCharType="end"/>
        </w:r>
      </w:hyperlink>
    </w:p>
    <w:p w14:paraId="3A270DA7" w14:textId="4E4BC0C2" w:rsidR="009F2586" w:rsidRDefault="005D7BA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096" w:history="1">
        <w:r w:rsidR="009F2586" w:rsidRPr="00E25C2A">
          <w:rPr>
            <w:rStyle w:val="Hyperlink"/>
          </w:rPr>
          <w:t>2. Tài nguyên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_Toc49698096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074388CD" w14:textId="32E89016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7" w:history="1">
        <w:r w:rsidR="009F2586" w:rsidRPr="00E25C2A">
          <w:rPr>
            <w:rStyle w:val="Hyperlink"/>
          </w:rPr>
          <w:t>2.1. Nhân lực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_Toc49698097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44E3DEBD" w14:textId="43E0CEF4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8" w:history="1">
        <w:r w:rsidR="009F2586" w:rsidRPr="00E25C2A">
          <w:rPr>
            <w:rStyle w:val="Hyperlink"/>
          </w:rPr>
          <w:t>2.2. Phần cứng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_Toc49698098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5</w:t>
        </w:r>
        <w:r w:rsidR="009F2586">
          <w:rPr>
            <w:webHidden/>
          </w:rPr>
          <w:fldChar w:fldCharType="end"/>
        </w:r>
      </w:hyperlink>
    </w:p>
    <w:p w14:paraId="74E4D053" w14:textId="01E07F95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099" w:history="1">
        <w:r w:rsidR="009F2586" w:rsidRPr="00E25C2A">
          <w:rPr>
            <w:rStyle w:val="Hyperlink"/>
          </w:rPr>
          <w:t>2.3. Phần mềm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_Toc49698099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918EDED" w14:textId="1CC17D23" w:rsidR="009F2586" w:rsidRDefault="005D7BA7">
      <w:pPr>
        <w:pStyle w:val="TOC2"/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</w:pPr>
      <w:hyperlink w:anchor="_Toc49698100" w:history="1">
        <w:r w:rsidR="009F2586" w:rsidRPr="00E25C2A">
          <w:rPr>
            <w:rStyle w:val="Hyperlink"/>
          </w:rPr>
          <w:t>2.4. Công cụ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_Toc49698100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1C6C549F" w14:textId="3951A68E" w:rsidR="009F2586" w:rsidRDefault="005D7BA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1" w:history="1">
        <w:r w:rsidR="009F2586" w:rsidRPr="00E25C2A">
          <w:rPr>
            <w:rStyle w:val="Hyperlink"/>
          </w:rPr>
          <w:t>3. Phạm vi kiểm thử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_Toc49698101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6</w:t>
        </w:r>
        <w:r w:rsidR="009F2586">
          <w:rPr>
            <w:webHidden/>
          </w:rPr>
          <w:fldChar w:fldCharType="end"/>
        </w:r>
      </w:hyperlink>
    </w:p>
    <w:p w14:paraId="02F72218" w14:textId="02D593DA" w:rsidR="009F2586" w:rsidRDefault="005D7BA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2" w:history="1">
        <w:r w:rsidR="009F2586" w:rsidRPr="00E25C2A">
          <w:rPr>
            <w:rStyle w:val="Hyperlink"/>
          </w:rPr>
          <w:t>4. Lịch trình thực hiện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_Toc49698102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5DE3AD63" w14:textId="03B4B7ED" w:rsidR="009F2586" w:rsidRDefault="005D7BA7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698103" w:history="1">
        <w:r w:rsidR="009F2586" w:rsidRPr="00E25C2A">
          <w:rPr>
            <w:rStyle w:val="Hyperlink"/>
          </w:rPr>
          <w:t>5. Các sản phẩm</w:t>
        </w:r>
        <w:r w:rsidR="009F2586">
          <w:rPr>
            <w:webHidden/>
          </w:rPr>
          <w:tab/>
        </w:r>
        <w:r w:rsidR="009F2586">
          <w:rPr>
            <w:webHidden/>
          </w:rPr>
          <w:fldChar w:fldCharType="begin"/>
        </w:r>
        <w:r w:rsidR="009F2586">
          <w:rPr>
            <w:webHidden/>
          </w:rPr>
          <w:instrText xml:space="preserve"> PAGEREF _Toc49698103 \h </w:instrText>
        </w:r>
        <w:r w:rsidR="009F2586">
          <w:rPr>
            <w:webHidden/>
          </w:rPr>
        </w:r>
        <w:r w:rsidR="009F2586">
          <w:rPr>
            <w:webHidden/>
          </w:rPr>
          <w:fldChar w:fldCharType="separate"/>
        </w:r>
        <w:r w:rsidR="009F2586">
          <w:rPr>
            <w:webHidden/>
          </w:rPr>
          <w:t>7</w:t>
        </w:r>
        <w:r w:rsidR="009F2586">
          <w:rPr>
            <w:webHidden/>
          </w:rPr>
          <w:fldChar w:fldCharType="end"/>
        </w:r>
      </w:hyperlink>
    </w:p>
    <w:p w14:paraId="3C87F980" w14:textId="216BF576" w:rsidR="00147CB0" w:rsidRPr="00E06A4F" w:rsidRDefault="005A0597" w:rsidP="00E06A4F">
      <w:pPr>
        <w:spacing w:line="312" w:lineRule="auto"/>
        <w:jc w:val="both"/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</w:pPr>
      <w:r w:rsidRPr="00E06A4F">
        <w:rPr>
          <w:rStyle w:val="Hyperlink"/>
          <w:rFonts w:ascii="Times New Roman" w:hAnsi="Times New Roman"/>
          <w:bCs/>
          <w:caps/>
          <w:noProof/>
          <w:sz w:val="26"/>
          <w:szCs w:val="26"/>
        </w:rPr>
        <w:fldChar w:fldCharType="end"/>
      </w:r>
      <w:r w:rsidR="00147CB0" w:rsidRPr="00E06A4F">
        <w:rPr>
          <w:rStyle w:val="Hyperlink"/>
          <w:rFonts w:ascii="Times New Roman" w:hAnsi="Times New Roman"/>
          <w:b/>
          <w:bCs/>
          <w:caps/>
          <w:noProof/>
          <w:sz w:val="26"/>
          <w:szCs w:val="26"/>
        </w:rPr>
        <w:br w:type="page"/>
      </w:r>
    </w:p>
    <w:p w14:paraId="477B667C" w14:textId="77777777" w:rsidR="0098430D" w:rsidRPr="0098430D" w:rsidRDefault="0098430D" w:rsidP="0098430D">
      <w:pPr>
        <w:pStyle w:val="1"/>
      </w:pPr>
      <w:bookmarkStart w:id="11" w:name="_Toc160956423"/>
      <w:bookmarkStart w:id="12" w:name="_Toc49698091"/>
      <w:bookmarkStart w:id="13" w:name="_Toc160956424"/>
      <w:proofErr w:type="spellStart"/>
      <w:r w:rsidRPr="0098430D">
        <w:lastRenderedPageBreak/>
        <w:t>Giới</w:t>
      </w:r>
      <w:proofErr w:type="spellEnd"/>
      <w:r w:rsidRPr="0098430D">
        <w:t xml:space="preserve"> </w:t>
      </w:r>
      <w:proofErr w:type="spellStart"/>
      <w:r w:rsidRPr="0098430D">
        <w:t>thiệu</w:t>
      </w:r>
      <w:bookmarkEnd w:id="11"/>
      <w:bookmarkEnd w:id="12"/>
      <w:proofErr w:type="spellEnd"/>
    </w:p>
    <w:p w14:paraId="64178BB8" w14:textId="77777777" w:rsidR="00147CB0" w:rsidRDefault="00147CB0" w:rsidP="0098430D">
      <w:pPr>
        <w:pStyle w:val="2"/>
      </w:pPr>
      <w:bookmarkStart w:id="14" w:name="_Toc49698092"/>
      <w:proofErr w:type="spellStart"/>
      <w:r w:rsidRPr="0098430D">
        <w:t>Mục</w:t>
      </w:r>
      <w:proofErr w:type="spellEnd"/>
      <w:r w:rsidRPr="0098430D">
        <w:t xml:space="preserve"> </w:t>
      </w:r>
      <w:proofErr w:type="spellStart"/>
      <w:r w:rsidRPr="0098430D">
        <w:t>đích</w:t>
      </w:r>
      <w:bookmarkEnd w:id="13"/>
      <w:bookmarkEnd w:id="14"/>
      <w:proofErr w:type="spellEnd"/>
    </w:p>
    <w:p w14:paraId="43506ECF" w14:textId="77777777" w:rsidR="00AE3179" w:rsidRPr="005B4836" w:rsidRDefault="00AE3179" w:rsidP="005B4836">
      <w:p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kế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hoạch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đưa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mục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đích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>:</w:t>
      </w:r>
    </w:p>
    <w:p w14:paraId="0FCF43DA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Xác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định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thông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tin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cơ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bản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dự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án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chức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năng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không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</w:p>
    <w:p w14:paraId="310B8399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Liệt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kê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(Test Requirements)</w:t>
      </w:r>
    </w:p>
    <w:p w14:paraId="21C4605F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chiến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lược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nên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dụng</w:t>
      </w:r>
      <w:proofErr w:type="spellEnd"/>
    </w:p>
    <w:p w14:paraId="05B1E38C" w14:textId="77777777" w:rsidR="005B4836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Ước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lượng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yêu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cầu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về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nguyên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chi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phí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</w:p>
    <w:p w14:paraId="709694B3" w14:textId="4B907F35" w:rsidR="00AE3179" w:rsidRPr="005B4836" w:rsidRDefault="005B4836" w:rsidP="005B48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Những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liệu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lập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hoàn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kiểm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thử</w:t>
      </w:r>
      <w:proofErr w:type="spellEnd"/>
    </w:p>
    <w:p w14:paraId="2A4C1875" w14:textId="4D5CBE6C" w:rsidR="00147CB0" w:rsidRDefault="00FA1DDE" w:rsidP="0098430D">
      <w:pPr>
        <w:pStyle w:val="2"/>
      </w:pPr>
      <w:bookmarkStart w:id="15" w:name="_Toc49698093"/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bookmarkEnd w:id="15"/>
      <w:proofErr w:type="spellEnd"/>
    </w:p>
    <w:p w14:paraId="549A62B0" w14:textId="403302C0" w:rsidR="005B4836" w:rsidRPr="005B4836" w:rsidRDefault="005B4836" w:rsidP="005B4836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Webbannon.somee.com</w:t>
      </w:r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web </w:t>
      </w:r>
      <w:proofErr w:type="spellStart"/>
      <w:r>
        <w:rPr>
          <w:rFonts w:asciiTheme="majorHAnsi" w:hAnsiTheme="majorHAnsi" w:cstheme="majorHAnsi"/>
          <w:sz w:val="26"/>
          <w:szCs w:val="26"/>
        </w:rPr>
        <w:t>bán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nón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dành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tất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cả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mọi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 w:rsidRPr="005B483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5B483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thể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mua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loại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nón</w:t>
      </w:r>
      <w:proofErr w:type="gramStart"/>
      <w:r w:rsidR="009469DD">
        <w:rPr>
          <w:rFonts w:asciiTheme="majorHAnsi" w:hAnsiTheme="majorHAnsi" w:cstheme="majorHAnsi"/>
          <w:sz w:val="26"/>
          <w:szCs w:val="26"/>
        </w:rPr>
        <w:t>,mũ</w:t>
      </w:r>
      <w:proofErr w:type="spellEnd"/>
      <w:proofErr w:type="gram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trang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hot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nhất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="009469DD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="009469DD">
        <w:rPr>
          <w:rFonts w:asciiTheme="majorHAnsi" w:hAnsiTheme="majorHAnsi" w:cstheme="majorHAnsi"/>
          <w:sz w:val="26"/>
          <w:szCs w:val="26"/>
        </w:rPr>
        <w:t xml:space="preserve"> nay…</w:t>
      </w:r>
    </w:p>
    <w:p w14:paraId="02DE9934" w14:textId="1059BE9C" w:rsidR="00147CB0" w:rsidRDefault="00147CB0" w:rsidP="0098430D">
      <w:pPr>
        <w:pStyle w:val="2"/>
      </w:pPr>
      <w:bookmarkStart w:id="16" w:name="_Toc160956426"/>
      <w:bookmarkStart w:id="17" w:name="_Toc49698094"/>
      <w:bookmarkStart w:id="18" w:name="_Toc516633379"/>
      <w:proofErr w:type="spellStart"/>
      <w:r w:rsidRPr="009710D4">
        <w:t>Tài</w:t>
      </w:r>
      <w:proofErr w:type="spellEnd"/>
      <w:r w:rsidRPr="009710D4">
        <w:t xml:space="preserve"> </w:t>
      </w:r>
      <w:proofErr w:type="spellStart"/>
      <w:r w:rsidRPr="009710D4">
        <w:t>liệu</w:t>
      </w:r>
      <w:proofErr w:type="spellEnd"/>
      <w:r w:rsidRPr="009710D4">
        <w:t xml:space="preserve"> </w:t>
      </w:r>
      <w:proofErr w:type="spellStart"/>
      <w:r w:rsidRPr="009710D4">
        <w:t>liên</w:t>
      </w:r>
      <w:proofErr w:type="spellEnd"/>
      <w:r w:rsidRPr="009710D4">
        <w:t xml:space="preserve"> </w:t>
      </w:r>
      <w:proofErr w:type="spellStart"/>
      <w:r w:rsidRPr="009710D4">
        <w:t>quan</w:t>
      </w:r>
      <w:bookmarkEnd w:id="16"/>
      <w:bookmarkEnd w:id="17"/>
      <w:proofErr w:type="spellEnd"/>
    </w:p>
    <w:p w14:paraId="5DF20DC8" w14:textId="14842517" w:rsidR="00E60F2B" w:rsidRPr="009710D4" w:rsidRDefault="00E60F2B" w:rsidP="00E60F2B">
      <w:pPr>
        <w:pStyle w:val="nd1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 w:rsidR="00DD17CF">
        <w:t xml:space="preserve"> </w:t>
      </w:r>
      <w:proofErr w:type="spellStart"/>
      <w:r w:rsidR="00DD17CF">
        <w:t>lập</w:t>
      </w:r>
      <w:proofErr w:type="spellEnd"/>
      <w:r w:rsidR="00DD17CF">
        <w:t xml:space="preserve"> </w:t>
      </w:r>
      <w:proofErr w:type="spellStart"/>
      <w:r w:rsidR="00DD17CF">
        <w:t>kế</w:t>
      </w:r>
      <w:proofErr w:type="spellEnd"/>
      <w:r w:rsidR="00DD17CF">
        <w:t xml:space="preserve"> </w:t>
      </w:r>
      <w:proofErr w:type="spellStart"/>
      <w:r w:rsidR="00DD17CF">
        <w:t>hoạch</w:t>
      </w:r>
      <w:proofErr w:type="spellEnd"/>
      <w:r w:rsidR="00DD17CF">
        <w:t xml:space="preserve"> test (</w:t>
      </w:r>
      <w:proofErr w:type="spellStart"/>
      <w:r w:rsidR="00DD17CF" w:rsidRPr="00D24947">
        <w:rPr>
          <w:i/>
          <w:iCs/>
          <w:color w:val="0070C0"/>
        </w:rPr>
        <w:t>bao</w:t>
      </w:r>
      <w:proofErr w:type="spellEnd"/>
      <w:r w:rsidR="00DD17CF" w:rsidRPr="00D24947">
        <w:rPr>
          <w:i/>
          <w:iCs/>
          <w:color w:val="0070C0"/>
        </w:rPr>
        <w:t xml:space="preserve"> </w:t>
      </w:r>
      <w:proofErr w:type="spellStart"/>
      <w:r w:rsidR="00DD17CF" w:rsidRPr="00D24947">
        <w:rPr>
          <w:i/>
          <w:iCs/>
          <w:color w:val="0070C0"/>
        </w:rPr>
        <w:t>gồm</w:t>
      </w:r>
      <w:proofErr w:type="spellEnd"/>
      <w:r w:rsidR="00DD17CF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cả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tài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liệu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hướng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dẫn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việc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xây</w:t>
      </w:r>
      <w:proofErr w:type="spellEnd"/>
      <w:r w:rsidR="00D556BD" w:rsidRPr="00D24947">
        <w:rPr>
          <w:i/>
          <w:iCs/>
          <w:color w:val="0070C0"/>
        </w:rPr>
        <w:t xml:space="preserve"> </w:t>
      </w:r>
      <w:proofErr w:type="spellStart"/>
      <w:r w:rsidR="00D556BD" w:rsidRPr="00D24947">
        <w:rPr>
          <w:i/>
          <w:iCs/>
          <w:color w:val="0070C0"/>
        </w:rPr>
        <w:t>dựng</w:t>
      </w:r>
      <w:proofErr w:type="spellEnd"/>
      <w:r w:rsidR="00D556BD" w:rsidRPr="00D24947">
        <w:rPr>
          <w:i/>
          <w:iCs/>
          <w:color w:val="0070C0"/>
        </w:rPr>
        <w:t xml:space="preserve"> test plan</w:t>
      </w:r>
      <w:r w:rsidR="00DD17CF">
        <w:t>)</w:t>
      </w: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782"/>
        <w:gridCol w:w="3739"/>
        <w:gridCol w:w="1418"/>
      </w:tblGrid>
      <w:tr w:rsidR="00147CB0" w:rsidRPr="000A3A93" w14:paraId="2F58D036" w14:textId="77777777" w:rsidTr="000A3A93">
        <w:trPr>
          <w:trHeight w:val="447"/>
        </w:trPr>
        <w:tc>
          <w:tcPr>
            <w:tcW w:w="850" w:type="dxa"/>
            <w:shd w:val="clear" w:color="auto" w:fill="D9D9D9" w:themeFill="background1" w:themeFillShade="D9"/>
          </w:tcPr>
          <w:p w14:paraId="30A80F2C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STT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3A5AD61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Tên</w:t>
            </w:r>
            <w:proofErr w:type="spellEnd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tài</w:t>
            </w:r>
            <w:proofErr w:type="spellEnd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3739" w:type="dxa"/>
            <w:shd w:val="clear" w:color="auto" w:fill="D9D9D9" w:themeFill="background1" w:themeFillShade="D9"/>
          </w:tcPr>
          <w:p w14:paraId="49D314CE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Nguồn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1D1F961" w14:textId="77777777" w:rsidR="00147CB0" w:rsidRPr="000A3A93" w:rsidRDefault="00147CB0" w:rsidP="000A3A9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Ghi</w:t>
            </w:r>
            <w:proofErr w:type="spellEnd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sz w:val="28"/>
                <w:szCs w:val="28"/>
              </w:rPr>
              <w:t>chú</w:t>
            </w:r>
            <w:proofErr w:type="spellEnd"/>
          </w:p>
        </w:tc>
      </w:tr>
      <w:tr w:rsidR="00147CB0" w:rsidRPr="000A3A93" w14:paraId="30F41E37" w14:textId="77777777" w:rsidTr="009469DD">
        <w:trPr>
          <w:trHeight w:val="1261"/>
        </w:trPr>
        <w:tc>
          <w:tcPr>
            <w:tcW w:w="850" w:type="dxa"/>
          </w:tcPr>
          <w:p w14:paraId="7D387683" w14:textId="77777777" w:rsidR="00147CB0" w:rsidRPr="000A3A93" w:rsidRDefault="00147CB0" w:rsidP="00D40E86">
            <w:pPr>
              <w:pStyle w:val="Bang"/>
            </w:pPr>
            <w:r w:rsidRPr="000A3A93">
              <w:t>1</w:t>
            </w:r>
          </w:p>
        </w:tc>
        <w:tc>
          <w:tcPr>
            <w:tcW w:w="2782" w:type="dxa"/>
          </w:tcPr>
          <w:p w14:paraId="7A278A0E" w14:textId="64BEB005" w:rsidR="00147CB0" w:rsidRPr="000A3A93" w:rsidRDefault="009469DD" w:rsidP="00D40E86">
            <w:pPr>
              <w:pStyle w:val="Bang"/>
            </w:pPr>
            <w:proofErr w:type="spellStart"/>
            <w:r w:rsidRPr="000A3A93">
              <w:t>Đảm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Bảo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Chất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Lượng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Phần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Mềm</w:t>
            </w:r>
            <w:proofErr w:type="spellEnd"/>
          </w:p>
        </w:tc>
        <w:tc>
          <w:tcPr>
            <w:tcW w:w="3739" w:type="dxa"/>
          </w:tcPr>
          <w:p w14:paraId="59E82EB3" w14:textId="21AC4634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Phan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Thị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Hoài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Phương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(2010), </w:t>
            </w:r>
            <w:proofErr w:type="spellStart"/>
            <w:r w:rsidR="00F8337C">
              <w:fldChar w:fldCharType="begin"/>
            </w:r>
            <w:r w:rsidR="00F8337C">
              <w:instrText xml:space="preserve"> HYPERLINK "https://drive.google.com/file/d/1P64L5CeCqDrywCMqSJWPFzUKGazAdI07/view?usp=sharing" \t "_blank" </w:instrText>
            </w:r>
            <w:r w:rsidR="00F8337C">
              <w:fldChar w:fldCharType="separate"/>
            </w:r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Đảm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bảo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chất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lượng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phần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mềm</w:t>
            </w:r>
            <w:proofErr w:type="spellEnd"/>
            <w:r w:rsidR="00F8337C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fldChar w:fldCharType="end"/>
            </w: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, HV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Công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nghệ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Bưu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chính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Viễn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thông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.</w:t>
            </w:r>
          </w:p>
        </w:tc>
        <w:tc>
          <w:tcPr>
            <w:tcW w:w="1418" w:type="dxa"/>
          </w:tcPr>
          <w:p w14:paraId="3B546D5B" w14:textId="77777777" w:rsidR="00147CB0" w:rsidRPr="000A3A93" w:rsidRDefault="00147CB0" w:rsidP="00D40E86">
            <w:pPr>
              <w:pStyle w:val="Bang"/>
            </w:pPr>
          </w:p>
        </w:tc>
      </w:tr>
      <w:tr w:rsidR="00147CB0" w:rsidRPr="000A3A93" w14:paraId="1C14258D" w14:textId="77777777" w:rsidTr="009469DD">
        <w:tc>
          <w:tcPr>
            <w:tcW w:w="850" w:type="dxa"/>
          </w:tcPr>
          <w:p w14:paraId="2037FBE0" w14:textId="77777777" w:rsidR="00147CB0" w:rsidRPr="000A3A93" w:rsidRDefault="00147CB0" w:rsidP="00D40E86">
            <w:pPr>
              <w:pStyle w:val="Bang"/>
            </w:pPr>
            <w:r w:rsidRPr="000A3A93">
              <w:t>2</w:t>
            </w:r>
          </w:p>
        </w:tc>
        <w:tc>
          <w:tcPr>
            <w:tcW w:w="2782" w:type="dxa"/>
          </w:tcPr>
          <w:p w14:paraId="7399F30D" w14:textId="78E3F55A" w:rsidR="009469DD" w:rsidRPr="000A3A93" w:rsidRDefault="000A3A93" w:rsidP="00D40E86">
            <w:pPr>
              <w:pStyle w:val="Bang"/>
            </w:pPr>
            <w:proofErr w:type="spellStart"/>
            <w:r w:rsidRPr="000A3A93">
              <w:t>Kiểm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thử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và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bảo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đảm</w:t>
            </w:r>
            <w:proofErr w:type="spellEnd"/>
          </w:p>
          <w:p w14:paraId="1EC67653" w14:textId="5E5AE5E9" w:rsidR="00147CB0" w:rsidRPr="000A3A93" w:rsidRDefault="000A3A93" w:rsidP="00D40E86">
            <w:pPr>
              <w:pStyle w:val="Bang"/>
            </w:pPr>
            <w:proofErr w:type="spellStart"/>
            <w:r w:rsidRPr="000A3A93">
              <w:t>Chất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lượng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phần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mềm</w:t>
            </w:r>
            <w:proofErr w:type="spellEnd"/>
          </w:p>
        </w:tc>
        <w:tc>
          <w:tcPr>
            <w:tcW w:w="3739" w:type="dxa"/>
          </w:tcPr>
          <w:p w14:paraId="3EB61F9A" w14:textId="1A86E4FB" w:rsidR="00147CB0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Thạc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Bình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Cường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(2011), </w:t>
            </w:r>
            <w:proofErr w:type="spellStart"/>
            <w:r w:rsidR="00F8337C">
              <w:fldChar w:fldCharType="begin"/>
            </w:r>
            <w:r w:rsidR="00F8337C">
              <w:instrText xml:space="preserve"> HYPERLINK "https://drive.google.com/file/d/1NfavvUEpNa59won20sIXD6zrM0v2NvLQ/view?usp=sharing" \t "_blank" </w:instrText>
            </w:r>
            <w:r w:rsidR="00F8337C">
              <w:fldChar w:fldCharType="separate"/>
            </w:r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Kiểm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thử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và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bảo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đảm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chất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lượng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phần</w:t>
            </w:r>
            <w:proofErr w:type="spellEnd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t>mềm</w:t>
            </w:r>
            <w:proofErr w:type="spellEnd"/>
            <w:r w:rsidR="00F8337C">
              <w:rPr>
                <w:rStyle w:val="Hyperlink"/>
                <w:rFonts w:asciiTheme="majorHAnsi" w:hAnsiTheme="majorHAnsi" w:cstheme="majorHAnsi"/>
                <w:i/>
                <w:iCs/>
                <w:color w:val="0F6FC5"/>
                <w:sz w:val="26"/>
                <w:szCs w:val="26"/>
              </w:rPr>
              <w:fldChar w:fldCharType="end"/>
            </w:r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,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Trường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Đại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học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Bách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khoa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Hà</w:t>
            </w:r>
            <w:proofErr w:type="spellEnd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0A3A93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1418" w:type="dxa"/>
          </w:tcPr>
          <w:p w14:paraId="6BE71B6D" w14:textId="77777777" w:rsidR="00147CB0" w:rsidRPr="000A3A93" w:rsidRDefault="00147CB0" w:rsidP="00D40E86">
            <w:pPr>
              <w:pStyle w:val="Bang"/>
            </w:pPr>
          </w:p>
        </w:tc>
      </w:tr>
      <w:tr w:rsidR="009E1C4E" w:rsidRPr="000A3A93" w14:paraId="11FE073A" w14:textId="77777777" w:rsidTr="009469DD">
        <w:tc>
          <w:tcPr>
            <w:tcW w:w="850" w:type="dxa"/>
          </w:tcPr>
          <w:p w14:paraId="4BF15CED" w14:textId="768402E1" w:rsidR="009E1C4E" w:rsidRPr="000A3A93" w:rsidRDefault="000A3A93" w:rsidP="00D40E86">
            <w:pPr>
              <w:pStyle w:val="Bang"/>
            </w:pPr>
            <w:r>
              <w:t>3</w:t>
            </w:r>
          </w:p>
        </w:tc>
        <w:tc>
          <w:tcPr>
            <w:tcW w:w="2782" w:type="dxa"/>
          </w:tcPr>
          <w:p w14:paraId="0586CD9D" w14:textId="3A906B4D" w:rsidR="009E1C4E" w:rsidRPr="000A3A93" w:rsidRDefault="009469DD" w:rsidP="00D40E86">
            <w:pPr>
              <w:pStyle w:val="Bang"/>
            </w:pPr>
            <w:r w:rsidRPr="000A3A93">
              <w:t> </w:t>
            </w:r>
            <w:proofErr w:type="spellStart"/>
            <w:r w:rsidRPr="000A3A93">
              <w:t>Kiểm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thử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phần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mềm</w:t>
            </w:r>
            <w:proofErr w:type="spellEnd"/>
            <w:r w:rsidRPr="000A3A93">
              <w:t xml:space="preserve"> – </w:t>
            </w:r>
            <w:proofErr w:type="spellStart"/>
            <w:r w:rsidRPr="000A3A93">
              <w:t>Từng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bước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trở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thành</w:t>
            </w:r>
            <w:proofErr w:type="spellEnd"/>
            <w:r w:rsidRPr="000A3A93">
              <w:t xml:space="preserve"> tester </w:t>
            </w:r>
            <w:proofErr w:type="spellStart"/>
            <w:r w:rsidRPr="000A3A93">
              <w:t>chuyên</w:t>
            </w:r>
            <w:proofErr w:type="spellEnd"/>
            <w:r w:rsidRPr="000A3A93">
              <w:t xml:space="preserve"> </w:t>
            </w:r>
            <w:proofErr w:type="spellStart"/>
            <w:r w:rsidRPr="000A3A93">
              <w:t>nghiệp</w:t>
            </w:r>
            <w:proofErr w:type="spellEnd"/>
          </w:p>
        </w:tc>
        <w:tc>
          <w:tcPr>
            <w:tcW w:w="3739" w:type="dxa"/>
          </w:tcPr>
          <w:p w14:paraId="1F8AA786" w14:textId="77448087" w:rsidR="009E1C4E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Nguyễn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Thị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Kiêm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Ái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(2020),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Kiểm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thử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phần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mềm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–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Từng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bước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trở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thành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tester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chuyên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nghiệp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,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Nhà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xuất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bản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Thanh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Niên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.</w:t>
            </w:r>
          </w:p>
        </w:tc>
        <w:tc>
          <w:tcPr>
            <w:tcW w:w="1418" w:type="dxa"/>
          </w:tcPr>
          <w:p w14:paraId="25498EF5" w14:textId="77777777" w:rsidR="009E1C4E" w:rsidRPr="000A3A93" w:rsidRDefault="009E1C4E" w:rsidP="00D40E86">
            <w:pPr>
              <w:pStyle w:val="Bang"/>
            </w:pPr>
          </w:p>
        </w:tc>
      </w:tr>
      <w:tr w:rsidR="009469DD" w:rsidRPr="000A3A93" w14:paraId="4F4B3E29" w14:textId="77777777" w:rsidTr="009469DD">
        <w:tc>
          <w:tcPr>
            <w:tcW w:w="850" w:type="dxa"/>
          </w:tcPr>
          <w:p w14:paraId="2D5E4B05" w14:textId="416F7AC8" w:rsidR="009469DD" w:rsidRPr="000A3A93" w:rsidRDefault="000A3A93" w:rsidP="00D40E86">
            <w:pPr>
              <w:pStyle w:val="Bang"/>
            </w:pPr>
            <w:r>
              <w:t>4</w:t>
            </w:r>
            <w:bookmarkStart w:id="19" w:name="_GoBack"/>
            <w:bookmarkEnd w:id="19"/>
          </w:p>
        </w:tc>
        <w:tc>
          <w:tcPr>
            <w:tcW w:w="2782" w:type="dxa"/>
          </w:tcPr>
          <w:p w14:paraId="1570D570" w14:textId="56288643" w:rsidR="009469DD" w:rsidRPr="000A3A93" w:rsidRDefault="009469DD" w:rsidP="00D40E86">
            <w:pPr>
              <w:pStyle w:val="Bang"/>
            </w:pPr>
            <w:r w:rsidRPr="000A3A93">
              <w:t>Software testing</w:t>
            </w:r>
          </w:p>
        </w:tc>
        <w:tc>
          <w:tcPr>
            <w:tcW w:w="3739" w:type="dxa"/>
          </w:tcPr>
          <w:p w14:paraId="24B8DC44" w14:textId="322CAF0E" w:rsidR="009469DD" w:rsidRPr="000A3A93" w:rsidRDefault="009469DD" w:rsidP="009469DD">
            <w:pPr>
              <w:widowControl/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529"/>
                <w:sz w:val="26"/>
                <w:szCs w:val="26"/>
              </w:rPr>
            </w:pP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R.M.D, </w:t>
            </w:r>
            <w:proofErr w:type="spellStart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Sundaram</w:t>
            </w:r>
            <w:proofErr w:type="spellEnd"/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 xml:space="preserve"> (2019), </w:t>
            </w:r>
            <w:r w:rsidRPr="009469DD">
              <w:rPr>
                <w:rFonts w:asciiTheme="majorHAnsi" w:hAnsiTheme="majorHAnsi" w:cstheme="majorHAnsi"/>
                <w:i/>
                <w:iCs/>
                <w:color w:val="212529"/>
                <w:sz w:val="26"/>
                <w:szCs w:val="26"/>
              </w:rPr>
              <w:t>Software testing</w:t>
            </w:r>
            <w:r w:rsidRPr="009469DD">
              <w:rPr>
                <w:rFonts w:asciiTheme="majorHAnsi" w:hAnsiTheme="majorHAnsi" w:cstheme="majorHAnsi"/>
                <w:color w:val="212529"/>
                <w:sz w:val="26"/>
                <w:szCs w:val="26"/>
              </w:rPr>
              <w:t>, Alpha Science International.</w:t>
            </w:r>
          </w:p>
        </w:tc>
        <w:tc>
          <w:tcPr>
            <w:tcW w:w="1418" w:type="dxa"/>
          </w:tcPr>
          <w:p w14:paraId="62E6E77B" w14:textId="77777777" w:rsidR="009469DD" w:rsidRPr="000A3A93" w:rsidRDefault="009469DD" w:rsidP="00D40E86">
            <w:pPr>
              <w:pStyle w:val="Bang"/>
            </w:pPr>
          </w:p>
        </w:tc>
      </w:tr>
    </w:tbl>
    <w:p w14:paraId="4B768B35" w14:textId="074CE1DB" w:rsidR="00271DDF" w:rsidRPr="00271DDF" w:rsidRDefault="00966810" w:rsidP="00300DAB">
      <w:pPr>
        <w:pStyle w:val="2"/>
      </w:pPr>
      <w:bookmarkStart w:id="20" w:name="_Toc49698095"/>
      <w:bookmarkStart w:id="21" w:name="_Toc160956440"/>
      <w:bookmarkStart w:id="22" w:name="_Toc324843649"/>
      <w:bookmarkStart w:id="23" w:name="_Toc324851956"/>
      <w:bookmarkStart w:id="24" w:name="_Toc324915539"/>
      <w:bookmarkStart w:id="25" w:name="_Toc433104460"/>
      <w:bookmarkStart w:id="26" w:name="_Toc456598973"/>
      <w:bookmarkEnd w:id="18"/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20"/>
      <w:proofErr w:type="spellEnd"/>
    </w:p>
    <w:p w14:paraId="3F6503F3" w14:textId="5E7CA0E8" w:rsidR="0076170A" w:rsidRDefault="001E5E0C" w:rsidP="00322E3C">
      <w:pPr>
        <w:pStyle w:val="nd1"/>
        <w:ind w:left="720" w:firstLine="0"/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>:</w:t>
      </w:r>
    </w:p>
    <w:tbl>
      <w:tblPr>
        <w:tblStyle w:val="TableGrid"/>
        <w:tblW w:w="8122" w:type="dxa"/>
        <w:jc w:val="center"/>
        <w:tblLook w:val="0420" w:firstRow="1" w:lastRow="0" w:firstColumn="0" w:lastColumn="0" w:noHBand="0" w:noVBand="1"/>
      </w:tblPr>
      <w:tblGrid>
        <w:gridCol w:w="3114"/>
        <w:gridCol w:w="2693"/>
        <w:gridCol w:w="2315"/>
      </w:tblGrid>
      <w:tr w:rsidR="00322E3C" w:rsidRPr="00322E3C" w14:paraId="34B8017F" w14:textId="77777777" w:rsidTr="00C15D23">
        <w:trPr>
          <w:trHeight w:val="584"/>
          <w:jc w:val="center"/>
        </w:trPr>
        <w:tc>
          <w:tcPr>
            <w:tcW w:w="3114" w:type="dxa"/>
            <w:shd w:val="clear" w:color="auto" w:fill="D9D9D9" w:themeFill="background1" w:themeFillShade="D9"/>
            <w:hideMark/>
          </w:tcPr>
          <w:p w14:paraId="3E4EA31F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proofErr w:type="spellStart"/>
            <w:r w:rsidRPr="00322E3C">
              <w:rPr>
                <w:b/>
                <w:bCs/>
              </w:rPr>
              <w:t>Rủi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ro</w:t>
            </w:r>
            <w:proofErr w:type="spellEnd"/>
            <w:r w:rsidRPr="00322E3C">
              <w:rPr>
                <w:b/>
                <w:bCs/>
              </w:rPr>
              <w:br/>
              <w:t>(Risk)</w:t>
            </w:r>
          </w:p>
        </w:tc>
        <w:tc>
          <w:tcPr>
            <w:tcW w:w="2693" w:type="dxa"/>
            <w:shd w:val="clear" w:color="auto" w:fill="D9D9D9" w:themeFill="background1" w:themeFillShade="D9"/>
            <w:hideMark/>
          </w:tcPr>
          <w:p w14:paraId="69D4A2C4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proofErr w:type="spellStart"/>
            <w:r w:rsidRPr="00322E3C">
              <w:rPr>
                <w:b/>
                <w:bCs/>
              </w:rPr>
              <w:t>Khả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năng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có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thể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xảy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ra</w:t>
            </w:r>
            <w:proofErr w:type="spellEnd"/>
            <w:r w:rsidRPr="00322E3C">
              <w:rPr>
                <w:b/>
                <w:bCs/>
              </w:rPr>
              <w:t xml:space="preserve"> (Probability)</w:t>
            </w:r>
          </w:p>
        </w:tc>
        <w:tc>
          <w:tcPr>
            <w:tcW w:w="2315" w:type="dxa"/>
            <w:shd w:val="clear" w:color="auto" w:fill="D9D9D9" w:themeFill="background1" w:themeFillShade="D9"/>
            <w:hideMark/>
          </w:tcPr>
          <w:p w14:paraId="1D75367C" w14:textId="77777777" w:rsidR="00322E3C" w:rsidRPr="00322E3C" w:rsidRDefault="00322E3C" w:rsidP="00A36342">
            <w:pPr>
              <w:pStyle w:val="nd1"/>
              <w:ind w:firstLine="0"/>
              <w:jc w:val="center"/>
            </w:pPr>
            <w:proofErr w:type="spellStart"/>
            <w:r w:rsidRPr="00322E3C">
              <w:rPr>
                <w:b/>
                <w:bCs/>
              </w:rPr>
              <w:t>Mức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độ</w:t>
            </w:r>
            <w:proofErr w:type="spellEnd"/>
            <w:r w:rsidRPr="00322E3C">
              <w:rPr>
                <w:b/>
                <w:bCs/>
              </w:rPr>
              <w:t xml:space="preserve"> </w:t>
            </w:r>
            <w:proofErr w:type="spellStart"/>
            <w:r w:rsidRPr="00322E3C">
              <w:rPr>
                <w:b/>
                <w:bCs/>
              </w:rPr>
              <w:t>ảnh</w:t>
            </w:r>
            <w:proofErr w:type="spellEnd"/>
            <w:r w:rsidRPr="00322E3C">
              <w:rPr>
                <w:b/>
                <w:bCs/>
              </w:rPr>
              <w:t xml:space="preserve"> h</w:t>
            </w:r>
            <w:r w:rsidRPr="00322E3C">
              <w:rPr>
                <w:b/>
                <w:bCs/>
                <w:lang w:val="vi-VN"/>
              </w:rPr>
              <w:t>ư</w:t>
            </w:r>
            <w:proofErr w:type="spellStart"/>
            <w:r w:rsidRPr="00322E3C">
              <w:rPr>
                <w:b/>
                <w:bCs/>
              </w:rPr>
              <w:t>ởng</w:t>
            </w:r>
            <w:proofErr w:type="spellEnd"/>
            <w:r w:rsidRPr="00322E3C">
              <w:rPr>
                <w:b/>
                <w:bCs/>
              </w:rPr>
              <w:t xml:space="preserve"> (Impact)</w:t>
            </w:r>
          </w:p>
        </w:tc>
      </w:tr>
      <w:tr w:rsidR="00322E3C" w:rsidRPr="00322E3C" w14:paraId="1E2648F0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121E45CC" w14:textId="77777777" w:rsidR="00322E3C" w:rsidRPr="00322E3C" w:rsidRDefault="00322E3C" w:rsidP="00A36342">
            <w:pPr>
              <w:pStyle w:val="nd1"/>
              <w:ind w:firstLine="0"/>
            </w:pPr>
            <w:proofErr w:type="spellStart"/>
            <w:r w:rsidRPr="00322E3C">
              <w:t>Không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đủ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thời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gian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thực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hiện</w:t>
            </w:r>
            <w:proofErr w:type="spellEnd"/>
          </w:p>
        </w:tc>
        <w:tc>
          <w:tcPr>
            <w:tcW w:w="2693" w:type="dxa"/>
            <w:hideMark/>
          </w:tcPr>
          <w:p w14:paraId="2E6862BA" w14:textId="77777777" w:rsidR="00322E3C" w:rsidRPr="00322E3C" w:rsidRDefault="00322E3C" w:rsidP="00A36342">
            <w:pPr>
              <w:pStyle w:val="nd1"/>
              <w:ind w:firstLine="0"/>
            </w:pPr>
            <w:proofErr w:type="spellStart"/>
            <w:r w:rsidRPr="00322E3C">
              <w:t>Thấp</w:t>
            </w:r>
            <w:proofErr w:type="spellEnd"/>
          </w:p>
        </w:tc>
        <w:tc>
          <w:tcPr>
            <w:tcW w:w="2315" w:type="dxa"/>
            <w:hideMark/>
          </w:tcPr>
          <w:p w14:paraId="75A03536" w14:textId="77777777" w:rsidR="00322E3C" w:rsidRPr="00322E3C" w:rsidRDefault="00322E3C" w:rsidP="00A36342">
            <w:pPr>
              <w:pStyle w:val="nd1"/>
              <w:ind w:firstLine="0"/>
            </w:pPr>
            <w:proofErr w:type="spellStart"/>
            <w:r w:rsidRPr="00322E3C">
              <w:t>Trung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bình</w:t>
            </w:r>
            <w:proofErr w:type="spellEnd"/>
          </w:p>
        </w:tc>
      </w:tr>
      <w:tr w:rsidR="00322E3C" w:rsidRPr="00322E3C" w14:paraId="64B9461E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DC8DD74" w14:textId="77777777" w:rsidR="00322E3C" w:rsidRPr="00322E3C" w:rsidRDefault="00322E3C" w:rsidP="00A36342">
            <w:pPr>
              <w:pStyle w:val="nd1"/>
              <w:ind w:firstLine="0"/>
            </w:pPr>
            <w:proofErr w:type="spellStart"/>
            <w:r w:rsidRPr="00322E3C">
              <w:lastRenderedPageBreak/>
              <w:t>Thiếu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tài</w:t>
            </w:r>
            <w:proofErr w:type="spellEnd"/>
            <w:r w:rsidRPr="00322E3C">
              <w:t xml:space="preserve"> </w:t>
            </w:r>
            <w:proofErr w:type="spellStart"/>
            <w:r w:rsidRPr="00322E3C">
              <w:t>nguyên</w:t>
            </w:r>
            <w:proofErr w:type="spellEnd"/>
          </w:p>
        </w:tc>
        <w:tc>
          <w:tcPr>
            <w:tcW w:w="2693" w:type="dxa"/>
            <w:hideMark/>
          </w:tcPr>
          <w:p w14:paraId="5DE482CE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  <w:tc>
          <w:tcPr>
            <w:tcW w:w="2315" w:type="dxa"/>
            <w:hideMark/>
          </w:tcPr>
          <w:p w14:paraId="227B069C" w14:textId="77777777" w:rsidR="00322E3C" w:rsidRPr="00322E3C" w:rsidRDefault="00322E3C" w:rsidP="00A36342">
            <w:pPr>
              <w:pStyle w:val="nd1"/>
              <w:ind w:firstLine="0"/>
            </w:pPr>
            <w:r w:rsidRPr="00322E3C">
              <w:t>Cao</w:t>
            </w:r>
          </w:p>
        </w:tc>
      </w:tr>
      <w:tr w:rsidR="00322E3C" w:rsidRPr="00322E3C" w14:paraId="2C3D3048" w14:textId="77777777" w:rsidTr="00C15D23">
        <w:trPr>
          <w:trHeight w:val="584"/>
          <w:jc w:val="center"/>
        </w:trPr>
        <w:tc>
          <w:tcPr>
            <w:tcW w:w="3114" w:type="dxa"/>
            <w:hideMark/>
          </w:tcPr>
          <w:p w14:paraId="32C3D6A0" w14:textId="0ACF42A6" w:rsidR="00322E3C" w:rsidRPr="00322E3C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quát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test case</w:t>
            </w:r>
          </w:p>
        </w:tc>
        <w:tc>
          <w:tcPr>
            <w:tcW w:w="2693" w:type="dxa"/>
            <w:hideMark/>
          </w:tcPr>
          <w:p w14:paraId="1E0D76EB" w14:textId="4D50FE36" w:rsidR="00322E3C" w:rsidRPr="00322E3C" w:rsidRDefault="00C15D23" w:rsidP="00C15D23">
            <w:pPr>
              <w:pStyle w:val="nd1"/>
              <w:ind w:firstLine="0"/>
              <w:jc w:val="left"/>
            </w:pPr>
            <w:r>
              <w:t>Cao</w:t>
            </w:r>
          </w:p>
        </w:tc>
        <w:tc>
          <w:tcPr>
            <w:tcW w:w="2315" w:type="dxa"/>
            <w:hideMark/>
          </w:tcPr>
          <w:p w14:paraId="0597D118" w14:textId="10862AB4" w:rsidR="00322E3C" w:rsidRPr="00322E3C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  <w:tr w:rsidR="00C15D23" w:rsidRPr="00322E3C" w14:paraId="355F12A2" w14:textId="77777777" w:rsidTr="00C15D23">
        <w:trPr>
          <w:trHeight w:val="584"/>
          <w:jc w:val="center"/>
        </w:trPr>
        <w:tc>
          <w:tcPr>
            <w:tcW w:w="3114" w:type="dxa"/>
          </w:tcPr>
          <w:p w14:paraId="5D3B63BE" w14:textId="1B5A9351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Thiếu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2693" w:type="dxa"/>
          </w:tcPr>
          <w:p w14:paraId="4A6E4F2F" w14:textId="7CD24252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315" w:type="dxa"/>
          </w:tcPr>
          <w:p w14:paraId="04E08BC7" w14:textId="294730F6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Thấp</w:t>
            </w:r>
            <w:proofErr w:type="spellEnd"/>
          </w:p>
        </w:tc>
      </w:tr>
      <w:tr w:rsidR="00C15D23" w:rsidRPr="00322E3C" w14:paraId="45D824B6" w14:textId="77777777" w:rsidTr="00C15D23">
        <w:trPr>
          <w:trHeight w:val="584"/>
          <w:jc w:val="center"/>
        </w:trPr>
        <w:tc>
          <w:tcPr>
            <w:tcW w:w="3114" w:type="dxa"/>
          </w:tcPr>
          <w:p w14:paraId="3E54A38B" w14:textId="100523ED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thấp</w:t>
            </w:r>
            <w:proofErr w:type="spellEnd"/>
          </w:p>
        </w:tc>
        <w:tc>
          <w:tcPr>
            <w:tcW w:w="2693" w:type="dxa"/>
          </w:tcPr>
          <w:p w14:paraId="5012E46F" w14:textId="303FEB5A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315" w:type="dxa"/>
          </w:tcPr>
          <w:p w14:paraId="7FD26776" w14:textId="1F34B4A3" w:rsidR="00C15D23" w:rsidRDefault="00C15D23" w:rsidP="00C15D23">
            <w:pPr>
              <w:pStyle w:val="nd1"/>
              <w:ind w:firstLine="0"/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</w:p>
        </w:tc>
      </w:tr>
    </w:tbl>
    <w:p w14:paraId="5FD77783" w14:textId="6E3CF21A" w:rsidR="0076170A" w:rsidRDefault="0076170A" w:rsidP="00322E3C">
      <w:pPr>
        <w:pStyle w:val="nd1"/>
        <w:ind w:left="720" w:firstLine="0"/>
      </w:pPr>
    </w:p>
    <w:p w14:paraId="3320CF46" w14:textId="4578EFF0" w:rsidR="0076170A" w:rsidRDefault="00C32992" w:rsidP="00322E3C">
      <w:pPr>
        <w:pStyle w:val="nd1"/>
        <w:ind w:left="720" w:firstLine="0"/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tbl>
      <w:tblPr>
        <w:tblStyle w:val="TableGrid"/>
        <w:tblW w:w="8221" w:type="dxa"/>
        <w:jc w:val="center"/>
        <w:tblLook w:val="0420" w:firstRow="1" w:lastRow="0" w:firstColumn="0" w:lastColumn="0" w:noHBand="0" w:noVBand="1"/>
      </w:tblPr>
      <w:tblGrid>
        <w:gridCol w:w="2122"/>
        <w:gridCol w:w="2697"/>
        <w:gridCol w:w="3402"/>
      </w:tblGrid>
      <w:tr w:rsidR="00C32992" w:rsidRPr="00C32992" w14:paraId="099418A5" w14:textId="77777777" w:rsidTr="00C15D23">
        <w:trPr>
          <w:trHeight w:val="584"/>
          <w:jc w:val="center"/>
        </w:trPr>
        <w:tc>
          <w:tcPr>
            <w:tcW w:w="2122" w:type="dxa"/>
            <w:shd w:val="clear" w:color="auto" w:fill="D9D9D9" w:themeFill="background1" w:themeFillShade="D9"/>
            <w:hideMark/>
          </w:tcPr>
          <w:p w14:paraId="3BDBB79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proofErr w:type="spellStart"/>
            <w:r w:rsidRPr="00C32992">
              <w:rPr>
                <w:b/>
                <w:bCs/>
              </w:rPr>
              <w:t>Rủi</w:t>
            </w:r>
            <w:proofErr w:type="spellEnd"/>
            <w:r w:rsidRPr="00C32992">
              <w:rPr>
                <w:b/>
                <w:bCs/>
              </w:rPr>
              <w:t xml:space="preserve"> </w:t>
            </w:r>
            <w:proofErr w:type="spellStart"/>
            <w:r w:rsidRPr="00C32992">
              <w:rPr>
                <w:b/>
                <w:bCs/>
              </w:rPr>
              <w:t>ro</w:t>
            </w:r>
            <w:proofErr w:type="spellEnd"/>
            <w:r w:rsidRPr="00C32992">
              <w:rPr>
                <w:b/>
                <w:bCs/>
              </w:rPr>
              <w:br/>
              <w:t>(Risk)</w:t>
            </w:r>
          </w:p>
        </w:tc>
        <w:tc>
          <w:tcPr>
            <w:tcW w:w="2697" w:type="dxa"/>
            <w:shd w:val="clear" w:color="auto" w:fill="D9D9D9" w:themeFill="background1" w:themeFillShade="D9"/>
            <w:hideMark/>
          </w:tcPr>
          <w:p w14:paraId="771F0F18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proofErr w:type="spellStart"/>
            <w:r w:rsidRPr="00C32992">
              <w:rPr>
                <w:b/>
                <w:bCs/>
              </w:rPr>
              <w:t>Chiến</w:t>
            </w:r>
            <w:proofErr w:type="spellEnd"/>
            <w:r w:rsidRPr="00C32992">
              <w:rPr>
                <w:b/>
                <w:bCs/>
              </w:rPr>
              <w:t xml:space="preserve"> l</w:t>
            </w:r>
            <w:r w:rsidRPr="00C32992">
              <w:rPr>
                <w:b/>
                <w:bCs/>
                <w:lang w:val="vi-VN"/>
              </w:rPr>
              <w:t>ư</w:t>
            </w:r>
            <w:proofErr w:type="spellStart"/>
            <w:r w:rsidRPr="00C32992">
              <w:rPr>
                <w:b/>
                <w:bCs/>
              </w:rPr>
              <w:t>ợc</w:t>
            </w:r>
            <w:proofErr w:type="spellEnd"/>
            <w:r w:rsidRPr="00C32992">
              <w:rPr>
                <w:b/>
                <w:bCs/>
              </w:rPr>
              <w:t xml:space="preserve"> </w:t>
            </w:r>
            <w:proofErr w:type="spellStart"/>
            <w:r w:rsidRPr="00C32992">
              <w:rPr>
                <w:b/>
                <w:bCs/>
              </w:rPr>
              <w:t>giảm</w:t>
            </w:r>
            <w:proofErr w:type="spellEnd"/>
            <w:r w:rsidRPr="00C32992">
              <w:rPr>
                <w:b/>
                <w:bCs/>
              </w:rPr>
              <w:t xml:space="preserve"> </w:t>
            </w:r>
            <w:proofErr w:type="spellStart"/>
            <w:r w:rsidRPr="00C32992">
              <w:rPr>
                <w:b/>
                <w:bCs/>
              </w:rPr>
              <w:t>thiểu</w:t>
            </w:r>
            <w:proofErr w:type="spellEnd"/>
            <w:r w:rsidRPr="00C32992">
              <w:rPr>
                <w:b/>
                <w:bCs/>
              </w:rPr>
              <w:t xml:space="preserve"> (Mitigation Strategy)</w:t>
            </w:r>
          </w:p>
        </w:tc>
        <w:tc>
          <w:tcPr>
            <w:tcW w:w="3402" w:type="dxa"/>
            <w:shd w:val="clear" w:color="auto" w:fill="D9D9D9" w:themeFill="background1" w:themeFillShade="D9"/>
            <w:hideMark/>
          </w:tcPr>
          <w:p w14:paraId="7D92F37E" w14:textId="77777777" w:rsidR="00C32992" w:rsidRPr="00C32992" w:rsidRDefault="00C32992" w:rsidP="00543278">
            <w:pPr>
              <w:pStyle w:val="nd1"/>
              <w:ind w:left="25" w:hanging="25"/>
              <w:jc w:val="center"/>
            </w:pPr>
            <w:proofErr w:type="spellStart"/>
            <w:r w:rsidRPr="00C32992">
              <w:rPr>
                <w:b/>
                <w:bCs/>
              </w:rPr>
              <w:t>Dự</w:t>
            </w:r>
            <w:proofErr w:type="spellEnd"/>
            <w:r w:rsidRPr="00C32992">
              <w:rPr>
                <w:b/>
                <w:bCs/>
              </w:rPr>
              <w:t xml:space="preserve"> </w:t>
            </w:r>
            <w:proofErr w:type="spellStart"/>
            <w:r w:rsidRPr="00C32992">
              <w:rPr>
                <w:b/>
                <w:bCs/>
              </w:rPr>
              <w:t>phòng</w:t>
            </w:r>
            <w:proofErr w:type="spellEnd"/>
            <w:r w:rsidRPr="00C32992">
              <w:rPr>
                <w:b/>
                <w:bCs/>
              </w:rPr>
              <w:t xml:space="preserve"> (Contingency)</w:t>
            </w:r>
          </w:p>
        </w:tc>
      </w:tr>
      <w:tr w:rsidR="00C32992" w:rsidRPr="00C32992" w14:paraId="795B428F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11822CC3" w14:textId="77777777" w:rsidR="00C32992" w:rsidRPr="00C32992" w:rsidRDefault="00C32992" w:rsidP="00543278">
            <w:pPr>
              <w:pStyle w:val="nd1"/>
              <w:ind w:left="25" w:hanging="25"/>
            </w:pPr>
            <w:proofErr w:type="spellStart"/>
            <w:r w:rsidRPr="00C32992">
              <w:t>Không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đủ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thời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gian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thực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hiện</w:t>
            </w:r>
            <w:proofErr w:type="spellEnd"/>
          </w:p>
        </w:tc>
        <w:tc>
          <w:tcPr>
            <w:tcW w:w="2697" w:type="dxa"/>
            <w:hideMark/>
          </w:tcPr>
          <w:p w14:paraId="49FBFEDE" w14:textId="77777777" w:rsidR="00C32992" w:rsidRPr="00C32992" w:rsidRDefault="00C32992" w:rsidP="00543278">
            <w:pPr>
              <w:pStyle w:val="nd1"/>
              <w:ind w:left="25" w:hanging="25"/>
            </w:pPr>
            <w:proofErr w:type="spellStart"/>
            <w:r w:rsidRPr="00C32992">
              <w:t>Tối</w:t>
            </w:r>
            <w:proofErr w:type="spellEnd"/>
            <w:r w:rsidRPr="00C32992">
              <w:t xml:space="preserve"> </w:t>
            </w:r>
            <w:r w:rsidRPr="00C32992">
              <w:rPr>
                <w:lang w:val="vi-VN"/>
              </w:rPr>
              <w:t>ư</w:t>
            </w:r>
            <w:r w:rsidRPr="00C32992">
              <w:t xml:space="preserve">u </w:t>
            </w:r>
            <w:proofErr w:type="spellStart"/>
            <w:r w:rsidRPr="00C32992">
              <w:t>hóa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lịch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trình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kiểm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tra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và</w:t>
            </w:r>
            <w:proofErr w:type="spellEnd"/>
            <w:r w:rsidRPr="00C32992">
              <w:t xml:space="preserve"> đ</w:t>
            </w:r>
            <w:r w:rsidRPr="00C32992">
              <w:rPr>
                <w:lang w:val="vi-VN"/>
              </w:rPr>
              <w:t>ư</w:t>
            </w:r>
            <w:r w:rsidRPr="00C32992">
              <w:t xml:space="preserve">a </w:t>
            </w:r>
            <w:proofErr w:type="spellStart"/>
            <w:r w:rsidRPr="00C32992">
              <w:t>ra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chiến</w:t>
            </w:r>
            <w:proofErr w:type="spellEnd"/>
            <w:r w:rsidRPr="00C32992">
              <w:t xml:space="preserve"> l</w:t>
            </w:r>
            <w:r w:rsidRPr="00C32992">
              <w:rPr>
                <w:lang w:val="vi-VN"/>
              </w:rPr>
              <w:t>ư</w:t>
            </w:r>
            <w:proofErr w:type="spellStart"/>
            <w:r w:rsidRPr="00C32992">
              <w:t>ợc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làm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thêm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giờ</w:t>
            </w:r>
            <w:proofErr w:type="spellEnd"/>
          </w:p>
        </w:tc>
        <w:tc>
          <w:tcPr>
            <w:tcW w:w="3402" w:type="dxa"/>
            <w:hideMark/>
          </w:tcPr>
          <w:p w14:paraId="636D762B" w14:textId="77777777" w:rsidR="00C32992" w:rsidRPr="00C32992" w:rsidRDefault="00C32992" w:rsidP="00543278">
            <w:pPr>
              <w:pStyle w:val="nd1"/>
              <w:ind w:left="25" w:hanging="25"/>
            </w:pPr>
            <w:proofErr w:type="spellStart"/>
            <w:r w:rsidRPr="00C32992">
              <w:t>Gia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tăng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tài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nguyên</w:t>
            </w:r>
            <w:proofErr w:type="spellEnd"/>
            <w:r w:rsidRPr="00C32992">
              <w:t xml:space="preserve"> (con ng</w:t>
            </w:r>
            <w:r w:rsidRPr="00C32992">
              <w:rPr>
                <w:lang w:val="vi-VN"/>
              </w:rPr>
              <w:t>ư</w:t>
            </w:r>
            <w:proofErr w:type="spellStart"/>
            <w:r w:rsidRPr="00C32992">
              <w:t>ời</w:t>
            </w:r>
            <w:proofErr w:type="spellEnd"/>
            <w:r w:rsidRPr="00C32992">
              <w:t xml:space="preserve">, </w:t>
            </w:r>
            <w:proofErr w:type="spellStart"/>
            <w:r w:rsidRPr="00C32992">
              <w:t>thiết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bị</w:t>
            </w:r>
            <w:proofErr w:type="spellEnd"/>
            <w:r w:rsidRPr="00C32992">
              <w:t>)</w:t>
            </w:r>
          </w:p>
        </w:tc>
      </w:tr>
      <w:tr w:rsidR="00C32992" w:rsidRPr="00C32992" w14:paraId="75EFE089" w14:textId="77777777" w:rsidTr="00C15D23">
        <w:trPr>
          <w:trHeight w:val="584"/>
          <w:jc w:val="center"/>
        </w:trPr>
        <w:tc>
          <w:tcPr>
            <w:tcW w:w="2122" w:type="dxa"/>
            <w:hideMark/>
          </w:tcPr>
          <w:p w14:paraId="3D155A37" w14:textId="38FBCC9D" w:rsidR="00C32992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Thiếu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C32992" w:rsidRPr="00C15D23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="00C32992"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C32992" w:rsidRPr="00C15D23">
              <w:rPr>
                <w:rFonts w:asciiTheme="majorHAnsi" w:hAnsiTheme="majorHAnsi" w:cstheme="majorHAnsi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697" w:type="dxa"/>
            <w:hideMark/>
          </w:tcPr>
          <w:p w14:paraId="7732C9F7" w14:textId="77777777" w:rsidR="00C32992" w:rsidRPr="00C32992" w:rsidRDefault="00C32992" w:rsidP="00543278">
            <w:pPr>
              <w:pStyle w:val="nd1"/>
              <w:ind w:left="25" w:hanging="25"/>
            </w:pPr>
            <w:proofErr w:type="spellStart"/>
            <w:r w:rsidRPr="00C32992">
              <w:t>Yêu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cầu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sớm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hỗ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trợ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tài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nguyên</w:t>
            </w:r>
            <w:proofErr w:type="spellEnd"/>
          </w:p>
        </w:tc>
        <w:tc>
          <w:tcPr>
            <w:tcW w:w="3402" w:type="dxa"/>
            <w:hideMark/>
          </w:tcPr>
          <w:p w14:paraId="727B0EB3" w14:textId="77777777" w:rsidR="00C32992" w:rsidRPr="00C32992" w:rsidRDefault="00C32992" w:rsidP="00543278">
            <w:pPr>
              <w:pStyle w:val="nd1"/>
              <w:ind w:left="25" w:hanging="25"/>
            </w:pPr>
            <w:proofErr w:type="spellStart"/>
            <w:r w:rsidRPr="00C32992">
              <w:t>Sử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dụng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tài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nguyên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cá</w:t>
            </w:r>
            <w:proofErr w:type="spellEnd"/>
            <w:r w:rsidRPr="00C32992">
              <w:t xml:space="preserve"> </w:t>
            </w:r>
            <w:proofErr w:type="spellStart"/>
            <w:r w:rsidRPr="00C32992">
              <w:t>nhân</w:t>
            </w:r>
            <w:proofErr w:type="spellEnd"/>
          </w:p>
        </w:tc>
      </w:tr>
      <w:tr w:rsidR="00C15D23" w:rsidRPr="00C32992" w14:paraId="30BF02C3" w14:textId="77777777" w:rsidTr="00C15D23">
        <w:trPr>
          <w:trHeight w:val="584"/>
          <w:jc w:val="center"/>
        </w:trPr>
        <w:tc>
          <w:tcPr>
            <w:tcW w:w="2122" w:type="dxa"/>
          </w:tcPr>
          <w:p w14:paraId="1478C323" w14:textId="72AD1849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Không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bao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quát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hết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test case</w:t>
            </w:r>
          </w:p>
        </w:tc>
        <w:tc>
          <w:tcPr>
            <w:tcW w:w="2697" w:type="dxa"/>
          </w:tcPr>
          <w:p w14:paraId="77E2D5ED" w14:textId="036B8755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kế</w:t>
            </w:r>
            <w:proofErr w:type="spellEnd"/>
            <w:r>
              <w:rPr>
                <w:rFonts w:asciiTheme="majorHAnsi" w:hAnsiTheme="majorHAnsi" w:cstheme="majorHAnsi"/>
              </w:rPr>
              <w:t xml:space="preserve"> test case </w:t>
            </w:r>
            <w:proofErr w:type="spellStart"/>
            <w:r>
              <w:rPr>
                <w:rFonts w:asciiTheme="majorHAnsi" w:hAnsiTheme="majorHAnsi" w:cstheme="majorHAnsi"/>
              </w:rPr>
              <w:t>bao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quát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nhất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có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thể</w:t>
            </w:r>
            <w:proofErr w:type="spellEnd"/>
          </w:p>
        </w:tc>
        <w:tc>
          <w:tcPr>
            <w:tcW w:w="3402" w:type="dxa"/>
          </w:tcPr>
          <w:p w14:paraId="5435D87C" w14:textId="4F336F1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Tham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khảo</w:t>
            </w:r>
            <w:proofErr w:type="spellEnd"/>
            <w:r>
              <w:rPr>
                <w:rFonts w:asciiTheme="majorHAnsi" w:hAnsiTheme="majorHAnsi" w:cstheme="majorHAnsi"/>
              </w:rPr>
              <w:t xml:space="preserve"> test case </w:t>
            </w:r>
            <w:proofErr w:type="spellStart"/>
            <w:r>
              <w:rPr>
                <w:rFonts w:asciiTheme="majorHAnsi" w:hAnsiTheme="majorHAnsi" w:cstheme="majorHAnsi"/>
              </w:rPr>
              <w:t>trước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đó</w:t>
            </w:r>
            <w:proofErr w:type="spellEnd"/>
          </w:p>
        </w:tc>
      </w:tr>
      <w:tr w:rsidR="00C15D23" w:rsidRPr="00C32992" w14:paraId="4D01625D" w14:textId="77777777" w:rsidTr="00C15D23">
        <w:trPr>
          <w:trHeight w:val="584"/>
          <w:jc w:val="center"/>
        </w:trPr>
        <w:tc>
          <w:tcPr>
            <w:tcW w:w="2122" w:type="dxa"/>
          </w:tcPr>
          <w:p w14:paraId="2E6221A2" w14:textId="4C4B8D02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Thiếu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lực</w:t>
            </w:r>
            <w:proofErr w:type="spellEnd"/>
          </w:p>
        </w:tc>
        <w:tc>
          <w:tcPr>
            <w:tcW w:w="2697" w:type="dxa"/>
          </w:tcPr>
          <w:p w14:paraId="05B104AB" w14:textId="0338B8F2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Yêu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cầu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bổ</w:t>
            </w:r>
            <w:proofErr w:type="spellEnd"/>
            <w:r>
              <w:rPr>
                <w:rFonts w:asciiTheme="majorHAnsi" w:hAnsiTheme="majorHAnsi" w:cstheme="majorHAnsi"/>
              </w:rPr>
              <w:t xml:space="preserve"> sung </w:t>
            </w:r>
            <w:proofErr w:type="spellStart"/>
            <w:r>
              <w:rPr>
                <w:rFonts w:asciiTheme="majorHAnsi" w:hAnsiTheme="majorHAnsi" w:cstheme="majorHAnsi"/>
              </w:rPr>
              <w:t>nhân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lực</w:t>
            </w:r>
            <w:proofErr w:type="spellEnd"/>
          </w:p>
        </w:tc>
        <w:tc>
          <w:tcPr>
            <w:tcW w:w="3402" w:type="dxa"/>
          </w:tcPr>
          <w:p w14:paraId="730CCC2A" w14:textId="321BC041" w:rsidR="00C15D23" w:rsidRPr="00C15D23" w:rsidRDefault="00C15D23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thời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gian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làm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việc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của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nhân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lực</w:t>
            </w:r>
            <w:proofErr w:type="spellEnd"/>
          </w:p>
        </w:tc>
      </w:tr>
      <w:tr w:rsidR="00C15D23" w:rsidRPr="00C32992" w14:paraId="49B3E44B" w14:textId="77777777" w:rsidTr="00C15D23">
        <w:trPr>
          <w:trHeight w:val="584"/>
          <w:jc w:val="center"/>
        </w:trPr>
        <w:tc>
          <w:tcPr>
            <w:tcW w:w="2122" w:type="dxa"/>
          </w:tcPr>
          <w:p w14:paraId="45E5E578" w14:textId="6323CA35" w:rsidR="00C15D23" w:rsidRPr="00C15D23" w:rsidRDefault="00C15D23" w:rsidP="00C15D2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nhân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lực</w:t>
            </w:r>
            <w:proofErr w:type="spellEnd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C15D23">
              <w:rPr>
                <w:rFonts w:asciiTheme="majorHAnsi" w:hAnsiTheme="majorHAnsi" w:cstheme="majorHAnsi"/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2697" w:type="dxa"/>
          </w:tcPr>
          <w:p w14:paraId="1FA1084F" w14:textId="30427EE7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Luôn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kiểm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trình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độ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lực</w:t>
            </w:r>
            <w:proofErr w:type="spellEnd"/>
          </w:p>
        </w:tc>
        <w:tc>
          <w:tcPr>
            <w:tcW w:w="3402" w:type="dxa"/>
          </w:tcPr>
          <w:p w14:paraId="7FC87EC2" w14:textId="025EA366" w:rsidR="00C15D23" w:rsidRPr="00C15D23" w:rsidRDefault="0067713E" w:rsidP="00543278">
            <w:pPr>
              <w:pStyle w:val="nd1"/>
              <w:ind w:left="25" w:hanging="25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khả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năng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làm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việc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nhóm</w:t>
            </w:r>
            <w:proofErr w:type="spellEnd"/>
          </w:p>
        </w:tc>
      </w:tr>
    </w:tbl>
    <w:p w14:paraId="5ED8850F" w14:textId="7EBBA282" w:rsidR="00147CB0" w:rsidRPr="009710D4" w:rsidRDefault="00147CB0" w:rsidP="0098430D">
      <w:pPr>
        <w:pStyle w:val="1"/>
      </w:pPr>
      <w:bookmarkStart w:id="27" w:name="_Toc49698096"/>
      <w:proofErr w:type="spellStart"/>
      <w:r w:rsidRPr="009710D4">
        <w:t>T</w:t>
      </w:r>
      <w:r w:rsidR="00483D9A" w:rsidRPr="009710D4">
        <w:t>ài</w:t>
      </w:r>
      <w:proofErr w:type="spellEnd"/>
      <w:r w:rsidR="00483D9A" w:rsidRPr="009710D4">
        <w:t xml:space="preserve"> </w:t>
      </w:r>
      <w:proofErr w:type="spellStart"/>
      <w:r w:rsidR="00483D9A" w:rsidRPr="009710D4">
        <w:t>nguyên</w:t>
      </w:r>
      <w:bookmarkEnd w:id="21"/>
      <w:bookmarkEnd w:id="27"/>
      <w:proofErr w:type="spellEnd"/>
      <w:r w:rsidRPr="009710D4">
        <w:tab/>
      </w:r>
    </w:p>
    <w:p w14:paraId="3E3E5F3B" w14:textId="0D5567F9" w:rsidR="00147CB0" w:rsidRDefault="00147CB0" w:rsidP="00300DAB">
      <w:pPr>
        <w:pStyle w:val="2"/>
      </w:pPr>
      <w:bookmarkStart w:id="28" w:name="_Toc485440160"/>
      <w:bookmarkStart w:id="29" w:name="_Toc489093571"/>
      <w:bookmarkStart w:id="30" w:name="_Toc516633395"/>
      <w:bookmarkStart w:id="31" w:name="_Toc160956441"/>
      <w:bookmarkStart w:id="32" w:name="_Toc49698097"/>
      <w:bookmarkStart w:id="33" w:name="_Toc484332595"/>
      <w:proofErr w:type="spellStart"/>
      <w:r w:rsidRPr="009710D4">
        <w:t>Nhân</w:t>
      </w:r>
      <w:proofErr w:type="spellEnd"/>
      <w:r w:rsidRPr="009710D4">
        <w:t xml:space="preserve"> </w:t>
      </w:r>
      <w:proofErr w:type="spellStart"/>
      <w:r w:rsidRPr="009710D4">
        <w:t>lực</w:t>
      </w:r>
      <w:bookmarkEnd w:id="28"/>
      <w:bookmarkEnd w:id="29"/>
      <w:bookmarkEnd w:id="30"/>
      <w:bookmarkEnd w:id="31"/>
      <w:bookmarkEnd w:id="32"/>
      <w:proofErr w:type="spellEnd"/>
    </w:p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160"/>
        <w:gridCol w:w="4327"/>
      </w:tblGrid>
      <w:tr w:rsidR="00655C5E" w:rsidRPr="00300DAB" w14:paraId="309ED42F" w14:textId="77777777" w:rsidTr="00F041B0">
        <w:trPr>
          <w:cantSplit/>
          <w:trHeight w:val="440"/>
        </w:trPr>
        <w:tc>
          <w:tcPr>
            <w:tcW w:w="2160" w:type="dxa"/>
            <w:shd w:val="pct10" w:color="auto" w:fill="auto"/>
          </w:tcPr>
          <w:p w14:paraId="23F29DC8" w14:textId="667C9888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Vai</w:t>
            </w:r>
            <w:proofErr w:type="spellEnd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160" w:type="dxa"/>
            <w:shd w:val="pct10" w:color="auto" w:fill="auto"/>
            <w:vAlign w:val="center"/>
          </w:tcPr>
          <w:p w14:paraId="3417C661" w14:textId="5E314A0C" w:rsidR="00655C5E" w:rsidRPr="00300DAB" w:rsidRDefault="00655C5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  </w:t>
            </w: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Thành</w:t>
            </w:r>
            <w:proofErr w:type="spellEnd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4327" w:type="dxa"/>
            <w:shd w:val="pct10" w:color="auto" w:fill="auto"/>
            <w:vAlign w:val="center"/>
          </w:tcPr>
          <w:p w14:paraId="0F224431" w14:textId="72E3457E" w:rsidR="00655C5E" w:rsidRPr="00300DAB" w:rsidRDefault="002B652E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Nhiệm</w:t>
            </w:r>
            <w:proofErr w:type="spellEnd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vụ</w:t>
            </w:r>
            <w:proofErr w:type="spellEnd"/>
          </w:p>
        </w:tc>
      </w:tr>
      <w:tr w:rsidR="00655C5E" w:rsidRPr="00300DAB" w14:paraId="6266D88F" w14:textId="77777777" w:rsidTr="00F041B0">
        <w:trPr>
          <w:cantSplit/>
          <w:trHeight w:val="1378"/>
        </w:trPr>
        <w:tc>
          <w:tcPr>
            <w:tcW w:w="2160" w:type="dxa"/>
            <w:vAlign w:val="center"/>
          </w:tcPr>
          <w:p w14:paraId="4A13446D" w14:textId="7AEF2BF7" w:rsidR="00655C5E" w:rsidRPr="00DB46BB" w:rsidRDefault="00655C5E" w:rsidP="00655C5E">
            <w:pPr>
              <w:pStyle w:val="BodyText3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Test Manager</w:t>
            </w:r>
            <w:r w:rsidR="00DB46BB" w:rsidRPr="00DB46BB">
              <w:rPr>
                <w:rFonts w:asciiTheme="majorHAnsi" w:hAnsiTheme="majorHAnsi" w:cstheme="majorHAnsi"/>
                <w:sz w:val="26"/>
                <w:szCs w:val="26"/>
              </w:rPr>
              <w:t>/</w:t>
            </w:r>
            <w:r w:rsidR="00DB46BB"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r w:rsidR="00DB46BB"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583ED462" w14:textId="70453482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Đỗ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4327" w:type="dxa"/>
            <w:vAlign w:val="center"/>
          </w:tcPr>
          <w:p w14:paraId="29FC5EEC" w14:textId="77777777" w:rsidR="00655C5E" w:rsidRPr="00DB46BB" w:rsidRDefault="00F041B0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Lập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hoạch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th</w:t>
            </w:r>
            <w:r w:rsidR="002B652E" w:rsidRPr="00DB46BB">
              <w:rPr>
                <w:rFonts w:asciiTheme="majorHAnsi" w:hAnsiTheme="majorHAnsi" w:cstheme="majorHAnsi"/>
                <w:sz w:val="26"/>
                <w:szCs w:val="26"/>
              </w:rPr>
              <w:t>ử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tiến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hoạt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động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thử</w:t>
            </w:r>
            <w:proofErr w:type="spellEnd"/>
          </w:p>
          <w:p w14:paraId="62DFEF4A" w14:textId="35C236B5" w:rsidR="00300DAB" w:rsidRPr="00DB46BB" w:rsidRDefault="0067713E" w:rsidP="005B4FB1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Trình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bày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quản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lý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, function test</w:t>
            </w:r>
          </w:p>
          <w:p w14:paraId="7D668E1D" w14:textId="608D0AEE" w:rsidR="0075208A" w:rsidRPr="00DB46BB" w:rsidRDefault="00DB46BB" w:rsidP="00A75962">
            <w:pPr>
              <w:pStyle w:val="BodyText20"/>
              <w:numPr>
                <w:ilvl w:val="0"/>
                <w:numId w:val="20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kế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thực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</w:p>
        </w:tc>
      </w:tr>
      <w:tr w:rsidR="00655C5E" w:rsidRPr="00300DAB" w14:paraId="6C843B29" w14:textId="77777777" w:rsidTr="00F041B0">
        <w:trPr>
          <w:cantSplit/>
          <w:trHeight w:val="1261"/>
        </w:trPr>
        <w:tc>
          <w:tcPr>
            <w:tcW w:w="2160" w:type="dxa"/>
          </w:tcPr>
          <w:p w14:paraId="6AF44F9A" w14:textId="2208F4B8" w:rsidR="00655C5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Test Designer / Tester</w:t>
            </w:r>
          </w:p>
        </w:tc>
        <w:tc>
          <w:tcPr>
            <w:tcW w:w="2160" w:type="dxa"/>
            <w:vAlign w:val="center"/>
          </w:tcPr>
          <w:p w14:paraId="1E8EC0B1" w14:textId="530BF3E6" w:rsidR="00655C5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Minh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4327" w:type="dxa"/>
            <w:vAlign w:val="center"/>
          </w:tcPr>
          <w:p w14:paraId="6582F880" w14:textId="15615C4E" w:rsidR="0075208A" w:rsidRPr="00DB46BB" w:rsidRDefault="00DB46BB" w:rsidP="00A75962">
            <w:pPr>
              <w:pStyle w:val="BodyText20"/>
              <w:numPr>
                <w:ilvl w:val="0"/>
                <w:numId w:val="22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kế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thực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</w:p>
        </w:tc>
      </w:tr>
      <w:tr w:rsidR="0067713E" w:rsidRPr="00300DAB" w14:paraId="4AAA482C" w14:textId="77777777" w:rsidTr="00F041B0">
        <w:trPr>
          <w:cantSplit/>
          <w:trHeight w:val="1261"/>
        </w:trPr>
        <w:tc>
          <w:tcPr>
            <w:tcW w:w="2160" w:type="dxa"/>
          </w:tcPr>
          <w:p w14:paraId="7A1FD38C" w14:textId="6D46B1A6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32038E48" w14:textId="62EE448C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Trần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Thanh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Hưởng</w:t>
            </w:r>
            <w:proofErr w:type="spellEnd"/>
          </w:p>
        </w:tc>
        <w:tc>
          <w:tcPr>
            <w:tcW w:w="4327" w:type="dxa"/>
            <w:vAlign w:val="center"/>
          </w:tcPr>
          <w:p w14:paraId="4D7633B3" w14:textId="5110D50B" w:rsidR="0075208A" w:rsidRPr="00DB46BB" w:rsidRDefault="00DB46BB" w:rsidP="00A75962">
            <w:pPr>
              <w:pStyle w:val="BodyText20"/>
              <w:numPr>
                <w:ilvl w:val="0"/>
                <w:numId w:val="23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kế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thực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</w:p>
        </w:tc>
      </w:tr>
      <w:tr w:rsidR="0067713E" w:rsidRPr="00300DAB" w14:paraId="0D88EE02" w14:textId="77777777" w:rsidTr="00F041B0">
        <w:trPr>
          <w:cantSplit/>
          <w:trHeight w:val="1261"/>
        </w:trPr>
        <w:tc>
          <w:tcPr>
            <w:tcW w:w="2160" w:type="dxa"/>
          </w:tcPr>
          <w:p w14:paraId="7DC55638" w14:textId="0B9EF089" w:rsidR="0067713E" w:rsidRPr="00DB46BB" w:rsidRDefault="00DB46BB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 Designer / Tester</w:t>
            </w:r>
          </w:p>
        </w:tc>
        <w:tc>
          <w:tcPr>
            <w:tcW w:w="2160" w:type="dxa"/>
            <w:vAlign w:val="center"/>
          </w:tcPr>
          <w:p w14:paraId="1689AB51" w14:textId="261AC52B" w:rsidR="0067713E" w:rsidRPr="00DB46BB" w:rsidRDefault="0067713E" w:rsidP="00D40E86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Nguyễn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>Phương</w:t>
            </w:r>
            <w:proofErr w:type="spellEnd"/>
            <w:r w:rsidRPr="00DB46BB">
              <w:rPr>
                <w:rFonts w:asciiTheme="majorHAnsi" w:hAnsiTheme="majorHAnsi" w:cstheme="majorHAnsi"/>
                <w:sz w:val="26"/>
                <w:szCs w:val="26"/>
              </w:rPr>
              <w:t xml:space="preserve"> Nam</w:t>
            </w:r>
          </w:p>
        </w:tc>
        <w:tc>
          <w:tcPr>
            <w:tcW w:w="4327" w:type="dxa"/>
            <w:vAlign w:val="center"/>
          </w:tcPr>
          <w:p w14:paraId="3A7DF767" w14:textId="6FBC1BD7" w:rsidR="0075208A" w:rsidRPr="00DB46BB" w:rsidRDefault="00DB46BB" w:rsidP="00A75962">
            <w:pPr>
              <w:pStyle w:val="BodyText20"/>
              <w:numPr>
                <w:ilvl w:val="0"/>
                <w:numId w:val="24"/>
              </w:numPr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Thiết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kế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thực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thi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các</w:t>
            </w:r>
            <w:proofErr w:type="spellEnd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B46BB">
              <w:rPr>
                <w:rFonts w:asciiTheme="majorHAnsi" w:eastAsia="Calibri" w:hAnsiTheme="majorHAnsi" w:cstheme="majorHAnsi"/>
                <w:sz w:val="26"/>
                <w:szCs w:val="26"/>
              </w:rPr>
              <w:t>testcase</w:t>
            </w:r>
            <w:proofErr w:type="spellEnd"/>
          </w:p>
        </w:tc>
      </w:tr>
    </w:tbl>
    <w:p w14:paraId="619F3742" w14:textId="77777777" w:rsidR="0005550A" w:rsidRPr="009710D4" w:rsidRDefault="0005550A" w:rsidP="00D13C39">
      <w:pPr>
        <w:pStyle w:val="nd1"/>
      </w:pPr>
    </w:p>
    <w:p w14:paraId="6ED28140" w14:textId="2E87CEC2" w:rsidR="001C74E5" w:rsidRDefault="00437E27" w:rsidP="00300DAB">
      <w:pPr>
        <w:pStyle w:val="2"/>
      </w:pPr>
      <w:bookmarkStart w:id="34" w:name="_Toc49698098"/>
      <w:bookmarkEnd w:id="33"/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bookmarkEnd w:id="34"/>
      <w:proofErr w:type="spellEnd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113A23CF" w14:textId="77777777" w:rsidTr="00C11A24">
        <w:tc>
          <w:tcPr>
            <w:tcW w:w="3193" w:type="dxa"/>
            <w:shd w:val="clear" w:color="auto" w:fill="E6E6E6"/>
          </w:tcPr>
          <w:p w14:paraId="296BE3B8" w14:textId="5387363D" w:rsidR="007712C5" w:rsidRPr="00C11A24" w:rsidRDefault="002368EC" w:rsidP="00D82C6E">
            <w:pPr>
              <w:pStyle w:val="table2"/>
            </w:pPr>
            <w:proofErr w:type="spellStart"/>
            <w:r w:rsidRPr="00C11A24">
              <w:t>Thiết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bị</w:t>
            </w:r>
            <w:proofErr w:type="spellEnd"/>
          </w:p>
        </w:tc>
        <w:tc>
          <w:tcPr>
            <w:tcW w:w="2160" w:type="dxa"/>
            <w:shd w:val="clear" w:color="auto" w:fill="E6E6E6"/>
          </w:tcPr>
          <w:p w14:paraId="2B0BC1BE" w14:textId="71A85522" w:rsidR="007712C5" w:rsidRPr="00C11A24" w:rsidRDefault="002368EC" w:rsidP="00D82C6E">
            <w:pPr>
              <w:pStyle w:val="table2"/>
            </w:pPr>
            <w:proofErr w:type="spellStart"/>
            <w:r w:rsidRPr="00C11A24">
              <w:t>Cấu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hình</w:t>
            </w:r>
            <w:proofErr w:type="spellEnd"/>
          </w:p>
        </w:tc>
        <w:tc>
          <w:tcPr>
            <w:tcW w:w="3330" w:type="dxa"/>
            <w:shd w:val="clear" w:color="auto" w:fill="E6E6E6"/>
          </w:tcPr>
          <w:p w14:paraId="7D145CD4" w14:textId="59BE4F3B" w:rsidR="007712C5" w:rsidRPr="00C11A24" w:rsidRDefault="002368EC" w:rsidP="00D82C6E">
            <w:pPr>
              <w:pStyle w:val="table2"/>
            </w:pPr>
            <w:proofErr w:type="spellStart"/>
            <w:r w:rsidRPr="00C11A24">
              <w:t>Hệ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điều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hành</w:t>
            </w:r>
            <w:proofErr w:type="spellEnd"/>
          </w:p>
        </w:tc>
      </w:tr>
      <w:tr w:rsidR="00C11A24" w:rsidRPr="00C11A24" w14:paraId="7B332E1B" w14:textId="77777777" w:rsidTr="00C11A24">
        <w:tc>
          <w:tcPr>
            <w:tcW w:w="3193" w:type="dxa"/>
            <w:shd w:val="clear" w:color="auto" w:fill="auto"/>
            <w:vAlign w:val="center"/>
          </w:tcPr>
          <w:p w14:paraId="7E7C7A29" w14:textId="2F68D6BB" w:rsidR="007712C5" w:rsidRPr="00C11A24" w:rsidRDefault="0067713E" w:rsidP="00D82C6E">
            <w:pPr>
              <w:pStyle w:val="table2"/>
            </w:pPr>
            <w:r w:rsidRPr="00C11A24">
              <w:t>Laptop Dell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0146CC9" w14:textId="52018471" w:rsidR="007712C5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 xml:space="preserve">CPU Intel Core </w:t>
            </w:r>
            <w:r w:rsidR="00C11A24" w:rsidRPr="00C11A24">
              <w:t>i5</w:t>
            </w:r>
            <w:r w:rsidRPr="00C11A24">
              <w:t xml:space="preserve"> </w:t>
            </w:r>
          </w:p>
          <w:p w14:paraId="06835DE0" w14:textId="77777777" w:rsidR="0067713E" w:rsidRPr="00C11A24" w:rsidRDefault="0067713E" w:rsidP="00D82C6E">
            <w:pPr>
              <w:pStyle w:val="table2"/>
              <w:numPr>
                <w:ilvl w:val="0"/>
                <w:numId w:val="21"/>
              </w:numPr>
            </w:pPr>
            <w:r w:rsidRPr="00C11A24">
              <w:t>RAM 12GB</w:t>
            </w:r>
          </w:p>
          <w:p w14:paraId="08677F6B" w14:textId="5A9E5081" w:rsidR="0067713E" w:rsidRPr="00C11A24" w:rsidRDefault="0067713E" w:rsidP="00D82C6E">
            <w:pPr>
              <w:pStyle w:val="table2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058FDD8D" w14:textId="10EF890C" w:rsidR="007712C5" w:rsidRPr="00C11A24" w:rsidRDefault="0067713E" w:rsidP="00D82C6E">
            <w:pPr>
              <w:pStyle w:val="table2"/>
            </w:pPr>
            <w:r w:rsidRPr="00C11A24">
              <w:t>Windows 10</w:t>
            </w:r>
          </w:p>
        </w:tc>
      </w:tr>
    </w:tbl>
    <w:p w14:paraId="0BB17D9F" w14:textId="7B239D8F" w:rsidR="00437E27" w:rsidRDefault="005631BF" w:rsidP="00C11A24">
      <w:pPr>
        <w:pStyle w:val="2"/>
      </w:pPr>
      <w:bookmarkStart w:id="35" w:name="_Toc49698099"/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bookmarkStart w:id="36" w:name="_Toc484332600"/>
      <w:bookmarkStart w:id="37" w:name="_Toc485440162"/>
      <w:bookmarkStart w:id="38" w:name="_Toc489093573"/>
      <w:bookmarkStart w:id="39" w:name="_Toc516633397"/>
      <w:bookmarkStart w:id="40" w:name="_Toc160956443"/>
      <w:bookmarkEnd w:id="35"/>
      <w:proofErr w:type="spellEnd"/>
    </w:p>
    <w:tbl>
      <w:tblPr>
        <w:tblW w:w="86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C11A24" w:rsidRPr="00C11A24" w14:paraId="59485EF7" w14:textId="77777777" w:rsidTr="00C11A24">
        <w:tc>
          <w:tcPr>
            <w:tcW w:w="3193" w:type="dxa"/>
            <w:shd w:val="clear" w:color="auto" w:fill="E6E6E6"/>
          </w:tcPr>
          <w:p w14:paraId="7F61E950" w14:textId="77777777" w:rsidR="00F02FF1" w:rsidRPr="00C11A24" w:rsidRDefault="00F02FF1" w:rsidP="00D82C6E">
            <w:pPr>
              <w:pStyle w:val="table2"/>
            </w:pPr>
            <w:proofErr w:type="spellStart"/>
            <w:r w:rsidRPr="00C11A24">
              <w:t>Tên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phần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mềm</w:t>
            </w:r>
            <w:proofErr w:type="spellEnd"/>
          </w:p>
        </w:tc>
        <w:tc>
          <w:tcPr>
            <w:tcW w:w="2160" w:type="dxa"/>
            <w:shd w:val="clear" w:color="auto" w:fill="E6E6E6"/>
          </w:tcPr>
          <w:p w14:paraId="6A409F0A" w14:textId="77777777" w:rsidR="00F02FF1" w:rsidRPr="00C11A24" w:rsidRDefault="00F02FF1" w:rsidP="00D82C6E">
            <w:pPr>
              <w:pStyle w:val="table2"/>
            </w:pPr>
            <w:proofErr w:type="spellStart"/>
            <w:r w:rsidRPr="00C11A24">
              <w:t>Phiên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bản</w:t>
            </w:r>
            <w:proofErr w:type="spellEnd"/>
          </w:p>
        </w:tc>
        <w:tc>
          <w:tcPr>
            <w:tcW w:w="3330" w:type="dxa"/>
            <w:shd w:val="clear" w:color="auto" w:fill="E6E6E6"/>
          </w:tcPr>
          <w:p w14:paraId="4C2241F0" w14:textId="77777777" w:rsidR="00F02FF1" w:rsidRPr="00C11A24" w:rsidRDefault="00F02FF1" w:rsidP="00D82C6E">
            <w:pPr>
              <w:pStyle w:val="table2"/>
            </w:pPr>
            <w:proofErr w:type="spellStart"/>
            <w:r w:rsidRPr="00C11A24">
              <w:t>Loại</w:t>
            </w:r>
            <w:proofErr w:type="spellEnd"/>
          </w:p>
        </w:tc>
      </w:tr>
      <w:tr w:rsidR="00C11A24" w:rsidRPr="00C11A24" w14:paraId="60D1DA3E" w14:textId="77777777" w:rsidTr="00C11A24">
        <w:tc>
          <w:tcPr>
            <w:tcW w:w="3193" w:type="dxa"/>
            <w:shd w:val="clear" w:color="auto" w:fill="auto"/>
            <w:vAlign w:val="center"/>
          </w:tcPr>
          <w:p w14:paraId="48700E36" w14:textId="6034C8AA" w:rsidR="00F02FF1" w:rsidRPr="00C11A24" w:rsidRDefault="00C11A24" w:rsidP="00D82C6E">
            <w:pPr>
              <w:pStyle w:val="table2"/>
            </w:pPr>
            <w:r w:rsidRPr="00C11A24"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DDDF75A" w14:textId="544013D3" w:rsidR="00F02FF1" w:rsidRPr="00C11A24" w:rsidRDefault="00C11A24" w:rsidP="00D82C6E">
            <w:pPr>
              <w:pStyle w:val="table2"/>
            </w:pPr>
            <w:r w:rsidRPr="00C11A24">
              <w:t>86.0.4240.198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1766E0FC" w14:textId="77777777" w:rsidR="00F02FF1" w:rsidRPr="00C11A24" w:rsidRDefault="00F02FF1" w:rsidP="00D82C6E">
            <w:pPr>
              <w:pStyle w:val="table2"/>
            </w:pPr>
            <w:proofErr w:type="spellStart"/>
            <w:r w:rsidRPr="00C11A24">
              <w:t>Trình</w:t>
            </w:r>
            <w:proofErr w:type="spellEnd"/>
            <w:r w:rsidRPr="00C11A24">
              <w:t xml:space="preserve"> </w:t>
            </w:r>
            <w:proofErr w:type="spellStart"/>
            <w:r w:rsidRPr="00C11A24">
              <w:t>duyệt</w:t>
            </w:r>
            <w:proofErr w:type="spellEnd"/>
            <w:r w:rsidRPr="00C11A24">
              <w:t xml:space="preserve"> web</w:t>
            </w:r>
          </w:p>
        </w:tc>
      </w:tr>
      <w:tr w:rsidR="00D82C6E" w:rsidRPr="00C11A24" w14:paraId="767E1344" w14:textId="77777777" w:rsidTr="00C11A24">
        <w:tc>
          <w:tcPr>
            <w:tcW w:w="3193" w:type="dxa"/>
            <w:shd w:val="clear" w:color="auto" w:fill="auto"/>
            <w:vAlign w:val="center"/>
          </w:tcPr>
          <w:p w14:paraId="58010B5B" w14:textId="5DB5FD3B" w:rsidR="00D82C6E" w:rsidRPr="00D82C6E" w:rsidRDefault="00D82C6E" w:rsidP="00D82C6E">
            <w:pPr>
              <w:pStyle w:val="table2"/>
            </w:pPr>
            <w:r w:rsidRPr="00D82C6E">
              <w:t>Visual Studio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3B1D8FE7" w14:textId="29C09F12" w:rsidR="00D82C6E" w:rsidRPr="00C11A24" w:rsidRDefault="00D82C6E" w:rsidP="00D82C6E">
            <w:pPr>
              <w:pStyle w:val="table2"/>
            </w:pPr>
            <w:r>
              <w:t>2019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782675B2" w14:textId="623CFBF1" w:rsidR="00D82C6E" w:rsidRPr="00D82C6E" w:rsidRDefault="00D82C6E" w:rsidP="00D82C6E">
            <w:pPr>
              <w:pStyle w:val="table2"/>
            </w:pPr>
            <w:proofErr w:type="spellStart"/>
            <w:r w:rsidRPr="00D82C6E">
              <w:t>Ứng</w:t>
            </w:r>
            <w:proofErr w:type="spellEnd"/>
            <w:r w:rsidRPr="00D82C6E">
              <w:t xml:space="preserve"> </w:t>
            </w:r>
            <w:proofErr w:type="spellStart"/>
            <w:r w:rsidRPr="00D82C6E">
              <w:t>dụng</w:t>
            </w:r>
            <w:proofErr w:type="spellEnd"/>
          </w:p>
        </w:tc>
      </w:tr>
    </w:tbl>
    <w:p w14:paraId="5FADF37F" w14:textId="4264082D" w:rsidR="00A67D8E" w:rsidRDefault="00A67D8E" w:rsidP="00A67D8E">
      <w:pPr>
        <w:pStyle w:val="2"/>
      </w:pPr>
      <w:bookmarkStart w:id="41" w:name="_Toc4969810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1"/>
      <w:proofErr w:type="spellEnd"/>
    </w:p>
    <w:tbl>
      <w:tblPr>
        <w:tblW w:w="864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299"/>
        <w:gridCol w:w="2471"/>
        <w:gridCol w:w="1350"/>
      </w:tblGrid>
      <w:tr w:rsidR="0040781D" w:rsidRPr="004405BD" w14:paraId="54105B4D" w14:textId="77777777" w:rsidTr="00D82C6E">
        <w:tc>
          <w:tcPr>
            <w:tcW w:w="2520" w:type="dxa"/>
            <w:shd w:val="pct10" w:color="auto" w:fill="auto"/>
            <w:vAlign w:val="center"/>
          </w:tcPr>
          <w:p w14:paraId="1B5F0E6B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Hoạt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299" w:type="dxa"/>
            <w:shd w:val="pct10" w:color="auto" w:fill="auto"/>
            <w:vAlign w:val="center"/>
          </w:tcPr>
          <w:p w14:paraId="28B8D6C5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Công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cụ</w:t>
            </w:r>
            <w:proofErr w:type="spellEnd"/>
          </w:p>
        </w:tc>
        <w:tc>
          <w:tcPr>
            <w:tcW w:w="2471" w:type="dxa"/>
            <w:shd w:val="pct10" w:color="auto" w:fill="auto"/>
            <w:vAlign w:val="center"/>
          </w:tcPr>
          <w:p w14:paraId="56140A5F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Nhà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cung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  <w:shd w:val="pct10" w:color="auto" w:fill="auto"/>
              </w:rPr>
              <w:t>cấp</w:t>
            </w:r>
            <w:proofErr w:type="spellEnd"/>
          </w:p>
        </w:tc>
        <w:tc>
          <w:tcPr>
            <w:tcW w:w="1350" w:type="dxa"/>
            <w:shd w:val="pct10" w:color="auto" w:fill="auto"/>
            <w:vAlign w:val="center"/>
          </w:tcPr>
          <w:p w14:paraId="59DED14D" w14:textId="77777777" w:rsidR="0040781D" w:rsidRPr="004405BD" w:rsidRDefault="0040781D" w:rsidP="00EA7CAC">
            <w:pPr>
              <w:pStyle w:val="HeadingLv1"/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</w:pP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Phiên</w:t>
            </w:r>
            <w:proofErr w:type="spellEnd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4405BD">
              <w:rPr>
                <w:rFonts w:asciiTheme="majorHAnsi" w:hAnsiTheme="majorHAnsi" w:cstheme="majorHAnsi"/>
                <w:bCs/>
                <w:color w:val="auto"/>
                <w:sz w:val="26"/>
                <w:szCs w:val="26"/>
              </w:rPr>
              <w:t>bản</w:t>
            </w:r>
            <w:proofErr w:type="spellEnd"/>
          </w:p>
        </w:tc>
      </w:tr>
      <w:tr w:rsidR="0040781D" w:rsidRPr="007C5B19" w14:paraId="011C1C79" w14:textId="77777777" w:rsidTr="00D82C6E">
        <w:tc>
          <w:tcPr>
            <w:tcW w:w="2520" w:type="dxa"/>
            <w:vAlign w:val="center"/>
          </w:tcPr>
          <w:p w14:paraId="128B7B22" w14:textId="5C8FC566" w:rsidR="0040781D" w:rsidRPr="007C5B19" w:rsidRDefault="0040781D" w:rsidP="00D40E86">
            <w:pPr>
              <w:pStyle w:val="Bang"/>
            </w:pPr>
            <w:proofErr w:type="spellStart"/>
            <w:r w:rsidRPr="007C5B19">
              <w:t>Quản</w:t>
            </w:r>
            <w:proofErr w:type="spellEnd"/>
            <w:r w:rsidRPr="007C5B19">
              <w:t xml:space="preserve"> </w:t>
            </w:r>
            <w:proofErr w:type="spellStart"/>
            <w:r w:rsidRPr="007C5B19">
              <w:t>lý</w:t>
            </w:r>
            <w:proofErr w:type="spellEnd"/>
            <w:r w:rsidRPr="007C5B19">
              <w:t xml:space="preserve"> </w:t>
            </w:r>
            <w:proofErr w:type="spellStart"/>
            <w:r w:rsidR="000910E4">
              <w:t>nhiệm</w:t>
            </w:r>
            <w:proofErr w:type="spellEnd"/>
            <w:r w:rsidR="000910E4">
              <w:t xml:space="preserve"> </w:t>
            </w:r>
            <w:proofErr w:type="spellStart"/>
            <w:r w:rsidR="000910E4">
              <w:t>vụ</w:t>
            </w:r>
            <w:proofErr w:type="spellEnd"/>
          </w:p>
        </w:tc>
        <w:tc>
          <w:tcPr>
            <w:tcW w:w="2299" w:type="dxa"/>
            <w:vAlign w:val="center"/>
          </w:tcPr>
          <w:p w14:paraId="0BFF78E2" w14:textId="5343AA3A" w:rsidR="0040781D" w:rsidRPr="007C5B19" w:rsidRDefault="0040781D" w:rsidP="00D40E86">
            <w:pPr>
              <w:pStyle w:val="Bang"/>
            </w:pPr>
            <w:r w:rsidRPr="007C5B19">
              <w:t xml:space="preserve">Microsoft Office </w:t>
            </w:r>
            <w:r w:rsidR="00D82C6E">
              <w:t>Word</w:t>
            </w:r>
          </w:p>
        </w:tc>
        <w:tc>
          <w:tcPr>
            <w:tcW w:w="2471" w:type="dxa"/>
            <w:vAlign w:val="center"/>
          </w:tcPr>
          <w:p w14:paraId="62CD2C0C" w14:textId="77777777" w:rsidR="0040781D" w:rsidRPr="007C5B19" w:rsidRDefault="0040781D" w:rsidP="00D40E86">
            <w:pPr>
              <w:pStyle w:val="Bang"/>
            </w:pPr>
            <w:r w:rsidRPr="007C5B19">
              <w:t>Microsoft</w:t>
            </w:r>
          </w:p>
        </w:tc>
        <w:tc>
          <w:tcPr>
            <w:tcW w:w="1350" w:type="dxa"/>
            <w:vAlign w:val="center"/>
          </w:tcPr>
          <w:p w14:paraId="741FC02B" w14:textId="30D659A5" w:rsidR="0040781D" w:rsidRPr="007C5B19" w:rsidRDefault="000F6915" w:rsidP="00D40E86">
            <w:pPr>
              <w:pStyle w:val="Bang"/>
            </w:pPr>
            <w:r>
              <w:t>201</w:t>
            </w:r>
            <w:r w:rsidR="00C11A24">
              <w:t>3</w:t>
            </w:r>
          </w:p>
        </w:tc>
      </w:tr>
      <w:tr w:rsidR="00E248D9" w:rsidRPr="00E248D9" w14:paraId="1C18B9F7" w14:textId="77777777" w:rsidTr="00D82C6E">
        <w:tc>
          <w:tcPr>
            <w:tcW w:w="2520" w:type="dxa"/>
            <w:vAlign w:val="center"/>
          </w:tcPr>
          <w:p w14:paraId="2E7D0255" w14:textId="40AD9D9C" w:rsidR="0040781D" w:rsidRPr="00E248D9" w:rsidRDefault="000910E4" w:rsidP="00D40E86">
            <w:pPr>
              <w:pStyle w:val="Bang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test case</w:t>
            </w:r>
          </w:p>
        </w:tc>
        <w:tc>
          <w:tcPr>
            <w:tcW w:w="2299" w:type="dxa"/>
            <w:vAlign w:val="center"/>
          </w:tcPr>
          <w:p w14:paraId="0CCF4F73" w14:textId="1EDB2990" w:rsidR="0040781D" w:rsidRPr="00E248D9" w:rsidRDefault="000910E4" w:rsidP="00D40E86">
            <w:pPr>
              <w:pStyle w:val="Bang"/>
            </w:pPr>
            <w:r w:rsidRPr="007C5B19">
              <w:t>Microsoft Office Excel</w:t>
            </w:r>
            <w:r w:rsidR="00DF5CD5">
              <w:t xml:space="preserve"> /</w:t>
            </w:r>
            <w:r>
              <w:br/>
            </w:r>
            <w:proofErr w:type="spellStart"/>
            <w:r>
              <w:t>TestLink</w:t>
            </w:r>
            <w:proofErr w:type="spellEnd"/>
          </w:p>
        </w:tc>
        <w:tc>
          <w:tcPr>
            <w:tcW w:w="2471" w:type="dxa"/>
            <w:vAlign w:val="center"/>
          </w:tcPr>
          <w:p w14:paraId="0827A238" w14:textId="6A7849B9" w:rsidR="0040781D" w:rsidRPr="00E248D9" w:rsidRDefault="0040781D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7386F959" w14:textId="36CCD0F0" w:rsidR="0040781D" w:rsidRPr="00E248D9" w:rsidRDefault="0040781D" w:rsidP="00D40E86">
            <w:pPr>
              <w:pStyle w:val="Bang"/>
            </w:pPr>
          </w:p>
        </w:tc>
      </w:tr>
      <w:tr w:rsidR="000910E4" w:rsidRPr="007C5B19" w14:paraId="57B9D5A5" w14:textId="77777777" w:rsidTr="00D82C6E">
        <w:tc>
          <w:tcPr>
            <w:tcW w:w="2520" w:type="dxa"/>
            <w:vAlign w:val="center"/>
          </w:tcPr>
          <w:p w14:paraId="2E7B392C" w14:textId="71C7FF45" w:rsidR="000910E4" w:rsidRPr="007C5B19" w:rsidRDefault="00C11A24" w:rsidP="00D40E86">
            <w:pPr>
              <w:pStyle w:val="Bang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chịu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</w:p>
        </w:tc>
        <w:tc>
          <w:tcPr>
            <w:tcW w:w="2299" w:type="dxa"/>
            <w:vAlign w:val="center"/>
          </w:tcPr>
          <w:p w14:paraId="484D0F25" w14:textId="1F2534DB" w:rsidR="000910E4" w:rsidRPr="007C5B19" w:rsidRDefault="00105736" w:rsidP="00D40E86">
            <w:pPr>
              <w:pStyle w:val="Bang"/>
            </w:pPr>
            <w:proofErr w:type="spellStart"/>
            <w:r>
              <w:t>Jmeter</w:t>
            </w:r>
            <w:proofErr w:type="spellEnd"/>
          </w:p>
        </w:tc>
        <w:tc>
          <w:tcPr>
            <w:tcW w:w="2471" w:type="dxa"/>
            <w:vAlign w:val="center"/>
          </w:tcPr>
          <w:p w14:paraId="4F4AE731" w14:textId="3014B551" w:rsidR="000910E4" w:rsidRPr="007C5B19" w:rsidRDefault="00C11A24" w:rsidP="00D40E86">
            <w:pPr>
              <w:pStyle w:val="Bang"/>
            </w:pPr>
            <w:r>
              <w:t>Apache</w:t>
            </w:r>
          </w:p>
        </w:tc>
        <w:tc>
          <w:tcPr>
            <w:tcW w:w="1350" w:type="dxa"/>
            <w:vAlign w:val="center"/>
          </w:tcPr>
          <w:p w14:paraId="07941A19" w14:textId="0A031993" w:rsidR="000910E4" w:rsidRPr="007C5B19" w:rsidRDefault="00C11A24" w:rsidP="00D40E86">
            <w:pPr>
              <w:pStyle w:val="Bang"/>
            </w:pPr>
            <w:r>
              <w:t>5.3</w:t>
            </w:r>
          </w:p>
        </w:tc>
      </w:tr>
      <w:tr w:rsidR="00C11A24" w:rsidRPr="007C5B19" w14:paraId="641E5F3E" w14:textId="77777777" w:rsidTr="00D82C6E">
        <w:tc>
          <w:tcPr>
            <w:tcW w:w="2520" w:type="dxa"/>
            <w:vAlign w:val="center"/>
          </w:tcPr>
          <w:p w14:paraId="052162CD" w14:textId="7C38BA64" w:rsidR="00C11A24" w:rsidRDefault="00C11A24" w:rsidP="00D40E86">
            <w:pPr>
              <w:pStyle w:val="Bang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tốc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website</w:t>
            </w:r>
          </w:p>
        </w:tc>
        <w:tc>
          <w:tcPr>
            <w:tcW w:w="2299" w:type="dxa"/>
            <w:vAlign w:val="center"/>
          </w:tcPr>
          <w:p w14:paraId="6CD7FF5A" w14:textId="5B0CF49E" w:rsidR="00C11A24" w:rsidRPr="00D40E86" w:rsidRDefault="005D7BA7" w:rsidP="00D40E86">
            <w:pPr>
              <w:pStyle w:val="Bang"/>
            </w:pPr>
            <w:hyperlink r:id="rId8" w:history="1">
              <w:proofErr w:type="spellStart"/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PageSpeed</w:t>
              </w:r>
              <w:proofErr w:type="spellEnd"/>
              <w:r w:rsidR="00D40E86" w:rsidRPr="00D40E86">
                <w:rPr>
                  <w:rStyle w:val="Hyperlink"/>
                  <w:color w:val="000000" w:themeColor="text1"/>
                </w:rPr>
                <w:t xml:space="preserve"> </w:t>
              </w:r>
              <w:r w:rsidR="00D40E86" w:rsidRPr="00D40E86">
                <w:rPr>
                  <w:rStyle w:val="Hyperlink"/>
                  <w:color w:val="000000" w:themeColor="text1"/>
                  <w:u w:val="none"/>
                </w:rPr>
                <w:t>Insights</w:t>
              </w:r>
            </w:hyperlink>
          </w:p>
        </w:tc>
        <w:tc>
          <w:tcPr>
            <w:tcW w:w="2471" w:type="dxa"/>
            <w:vAlign w:val="center"/>
          </w:tcPr>
          <w:p w14:paraId="356C1855" w14:textId="1E5E9403" w:rsidR="00C11A24" w:rsidRPr="00E248D9" w:rsidRDefault="00C11A24" w:rsidP="00D40E86">
            <w:pPr>
              <w:pStyle w:val="Bang"/>
            </w:pPr>
            <w:r>
              <w:t>Google</w:t>
            </w:r>
          </w:p>
        </w:tc>
        <w:tc>
          <w:tcPr>
            <w:tcW w:w="1350" w:type="dxa"/>
            <w:vAlign w:val="center"/>
          </w:tcPr>
          <w:p w14:paraId="0EEE3971" w14:textId="77777777" w:rsidR="00C11A24" w:rsidRPr="00E248D9" w:rsidRDefault="00C11A24" w:rsidP="00D40E86">
            <w:pPr>
              <w:pStyle w:val="Bang"/>
            </w:pPr>
          </w:p>
        </w:tc>
      </w:tr>
      <w:tr w:rsidR="00D82C6E" w:rsidRPr="00D82C6E" w14:paraId="1CD89151" w14:textId="77777777" w:rsidTr="00D82C6E">
        <w:trPr>
          <w:trHeight w:val="841"/>
        </w:trPr>
        <w:tc>
          <w:tcPr>
            <w:tcW w:w="2520" w:type="dxa"/>
            <w:vAlign w:val="center"/>
          </w:tcPr>
          <w:p w14:paraId="36E5BDF4" w14:textId="5429AB21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lastRenderedPageBreak/>
              <w:t>Kiểm</w:t>
            </w:r>
            <w:proofErr w:type="spellEnd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tra</w:t>
            </w:r>
            <w:proofErr w:type="spellEnd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HTML </w:t>
            </w:r>
            <w:proofErr w:type="spellStart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và</w:t>
            </w:r>
            <w:proofErr w:type="spellEnd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CSS</w:t>
            </w:r>
            <w:r>
              <w:rPr>
                <w:rFonts w:asciiTheme="majorHAnsi" w:eastAsia="Calibri" w:hAnsiTheme="majorHAnsi" w:cstheme="majorHAnsi"/>
                <w:sz w:val="26"/>
                <w:szCs w:val="26"/>
              </w:rPr>
              <w:t>,Link</w:t>
            </w:r>
            <w:proofErr w:type="spellEnd"/>
          </w:p>
        </w:tc>
        <w:tc>
          <w:tcPr>
            <w:tcW w:w="2299" w:type="dxa"/>
            <w:vAlign w:val="center"/>
          </w:tcPr>
          <w:p w14:paraId="26B5064B" w14:textId="46864C10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</w:rPr>
              <w:t>W3C</w:t>
            </w:r>
          </w:p>
        </w:tc>
        <w:tc>
          <w:tcPr>
            <w:tcW w:w="2471" w:type="dxa"/>
            <w:vAlign w:val="center"/>
          </w:tcPr>
          <w:p w14:paraId="09BF3E1F" w14:textId="2920D85B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Times New Roman" w:hAnsiTheme="majorHAnsi" w:cstheme="majorHAnsi"/>
                <w:sz w:val="26"/>
                <w:szCs w:val="26"/>
                <w:highlight w:val="white"/>
              </w:rPr>
              <w:t xml:space="preserve"> </w:t>
            </w:r>
            <w:hyperlink r:id="rId9">
              <w:r w:rsidRPr="00D82C6E">
                <w:rPr>
                  <w:rFonts w:asciiTheme="majorHAnsi" w:eastAsia="Times New Roman" w:hAnsiTheme="majorHAnsi" w:cstheme="majorHAnsi"/>
                  <w:sz w:val="26"/>
                  <w:szCs w:val="26"/>
                  <w:highlight w:val="white"/>
                </w:rPr>
                <w:t>The World Wide Web Consortium (W3C)</w:t>
              </w:r>
            </w:hyperlink>
          </w:p>
        </w:tc>
        <w:tc>
          <w:tcPr>
            <w:tcW w:w="1350" w:type="dxa"/>
            <w:vAlign w:val="center"/>
          </w:tcPr>
          <w:p w14:paraId="08BEDAB2" w14:textId="6C18ED07" w:rsidR="00D82C6E" w:rsidRPr="00D82C6E" w:rsidRDefault="00D82C6E" w:rsidP="00D82C6E">
            <w:pPr>
              <w:pStyle w:val="Bang"/>
              <w:rPr>
                <w:rFonts w:asciiTheme="majorHAnsi" w:hAnsiTheme="majorHAnsi" w:cstheme="majorHAnsi"/>
                <w:sz w:val="26"/>
                <w:szCs w:val="26"/>
              </w:rPr>
            </w:pPr>
            <w:r w:rsidRPr="00D82C6E">
              <w:rPr>
                <w:rFonts w:asciiTheme="majorHAnsi" w:eastAsia="Calibri" w:hAnsiTheme="majorHAnsi" w:cstheme="majorHAnsi"/>
                <w:sz w:val="26"/>
                <w:szCs w:val="26"/>
              </w:rPr>
              <w:t>1.3.8</w:t>
            </w:r>
          </w:p>
        </w:tc>
      </w:tr>
      <w:tr w:rsidR="00D40E86" w:rsidRPr="007C5B19" w14:paraId="55D6DB9B" w14:textId="77777777" w:rsidTr="00D82C6E">
        <w:tc>
          <w:tcPr>
            <w:tcW w:w="2520" w:type="dxa"/>
            <w:vAlign w:val="center"/>
          </w:tcPr>
          <w:p w14:paraId="1B16DADA" w14:textId="3619D546" w:rsidR="00D40E86" w:rsidRDefault="00D40E86" w:rsidP="00D40E86">
            <w:pPr>
              <w:pStyle w:val="Bang"/>
            </w:pPr>
            <w:r>
              <w:t>Function Test</w:t>
            </w:r>
          </w:p>
        </w:tc>
        <w:tc>
          <w:tcPr>
            <w:tcW w:w="2299" w:type="dxa"/>
            <w:vAlign w:val="center"/>
          </w:tcPr>
          <w:p w14:paraId="56D6ACFE" w14:textId="2A3045C6" w:rsidR="00D40E86" w:rsidRPr="00D40E86" w:rsidRDefault="00D82C6E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Visual Studio</w:t>
            </w:r>
          </w:p>
        </w:tc>
        <w:tc>
          <w:tcPr>
            <w:tcW w:w="2471" w:type="dxa"/>
            <w:vAlign w:val="center"/>
          </w:tcPr>
          <w:p w14:paraId="04B77746" w14:textId="658DCAE7" w:rsidR="00D40E86" w:rsidRDefault="00D82C6E" w:rsidP="00D40E86">
            <w:pPr>
              <w:pStyle w:val="Bang"/>
            </w:pPr>
            <w:r>
              <w:rPr>
                <w:rFonts w:eastAsia="Times New Roman"/>
                <w:sz w:val="26"/>
                <w:szCs w:val="26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D677A98" w14:textId="0BADE958" w:rsidR="00D40E86" w:rsidRPr="00E248D9" w:rsidRDefault="00D40E86" w:rsidP="00D40E86">
            <w:pPr>
              <w:pStyle w:val="Bang"/>
            </w:pPr>
          </w:p>
        </w:tc>
      </w:tr>
      <w:tr w:rsidR="00D40E86" w:rsidRPr="007C5B19" w14:paraId="1AA932C1" w14:textId="77777777" w:rsidTr="00D82C6E">
        <w:tc>
          <w:tcPr>
            <w:tcW w:w="2520" w:type="dxa"/>
            <w:vAlign w:val="center"/>
          </w:tcPr>
          <w:p w14:paraId="222B59A6" w14:textId="77777777" w:rsidR="00D40E86" w:rsidRDefault="00D40E86" w:rsidP="00D40E86">
            <w:pPr>
              <w:pStyle w:val="Bang"/>
            </w:pPr>
          </w:p>
        </w:tc>
        <w:tc>
          <w:tcPr>
            <w:tcW w:w="2299" w:type="dxa"/>
            <w:vAlign w:val="center"/>
          </w:tcPr>
          <w:p w14:paraId="741AF2E5" w14:textId="77777777" w:rsidR="00D40E86" w:rsidRDefault="00D40E86" w:rsidP="00D40E86">
            <w:pPr>
              <w:rPr>
                <w:rFonts w:ascii="Times New Roman" w:hAnsi="Times New Roman"/>
                <w:spacing w:val="-1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471" w:type="dxa"/>
            <w:vAlign w:val="center"/>
          </w:tcPr>
          <w:p w14:paraId="48E520DE" w14:textId="77777777" w:rsidR="00D40E86" w:rsidRPr="00D40E86" w:rsidRDefault="00D40E86" w:rsidP="00D40E86">
            <w:pPr>
              <w:pStyle w:val="Bang"/>
            </w:pPr>
          </w:p>
        </w:tc>
        <w:tc>
          <w:tcPr>
            <w:tcW w:w="1350" w:type="dxa"/>
            <w:vAlign w:val="center"/>
          </w:tcPr>
          <w:p w14:paraId="192AD139" w14:textId="77777777" w:rsidR="00D40E86" w:rsidRDefault="00D40E86" w:rsidP="00D40E86">
            <w:pPr>
              <w:pStyle w:val="Bang"/>
            </w:pPr>
          </w:p>
        </w:tc>
      </w:tr>
    </w:tbl>
    <w:p w14:paraId="663A014F" w14:textId="198CA83A" w:rsidR="00AA4F55" w:rsidRDefault="00EB3FE6" w:rsidP="008837DA">
      <w:pPr>
        <w:pStyle w:val="1"/>
      </w:pPr>
      <w:bookmarkStart w:id="42" w:name="_Toc49698101"/>
      <w:proofErr w:type="spellStart"/>
      <w:r>
        <w:t>Phạm</w:t>
      </w:r>
      <w:proofErr w:type="spellEnd"/>
      <w:r>
        <w:t xml:space="preserve"> vi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bookmarkEnd w:id="42"/>
      <w:proofErr w:type="spellEnd"/>
    </w:p>
    <w:p w14:paraId="04369666" w14:textId="7026666A" w:rsidR="008D4D47" w:rsidRDefault="003913DA" w:rsidP="003913DA">
      <w:pPr>
        <w:pStyle w:val="nd1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tbl>
      <w:tblPr>
        <w:tblW w:w="81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988"/>
        <w:gridCol w:w="4570"/>
        <w:gridCol w:w="1890"/>
      </w:tblGrid>
      <w:tr w:rsidR="004C0120" w:rsidRPr="00273680" w14:paraId="6DB8EE0D" w14:textId="77777777" w:rsidTr="008818C5">
        <w:trPr>
          <w:jc w:val="center"/>
        </w:trPr>
        <w:tc>
          <w:tcPr>
            <w:tcW w:w="708" w:type="dxa"/>
          </w:tcPr>
          <w:p w14:paraId="00AAE22B" w14:textId="2A067EE5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988" w:type="dxa"/>
            <w:shd w:val="clear" w:color="auto" w:fill="auto"/>
          </w:tcPr>
          <w:p w14:paraId="4C0C4785" w14:textId="569080D2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bookmarkStart w:id="43" w:name="OLE_LINK15"/>
            <w:bookmarkStart w:id="44" w:name="OLE_LINK16"/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Độ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ưu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570" w:type="dxa"/>
            <w:shd w:val="clear" w:color="auto" w:fill="auto"/>
          </w:tcPr>
          <w:p w14:paraId="14A5C117" w14:textId="77777777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890" w:type="dxa"/>
            <w:shd w:val="clear" w:color="auto" w:fill="auto"/>
          </w:tcPr>
          <w:p w14:paraId="35ED5A96" w14:textId="4ED40670" w:rsidR="004C0120" w:rsidRPr="00273680" w:rsidRDefault="004C0120" w:rsidP="00EA7CAC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>Loại</w:t>
            </w:r>
            <w:proofErr w:type="spellEnd"/>
            <w:r w:rsidRPr="00273680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test</w:t>
            </w:r>
          </w:p>
        </w:tc>
      </w:tr>
      <w:tr w:rsidR="00184ED6" w:rsidRPr="00273680" w14:paraId="48064FDF" w14:textId="77777777" w:rsidTr="008818C5">
        <w:trPr>
          <w:trHeight w:val="330"/>
          <w:jc w:val="center"/>
        </w:trPr>
        <w:tc>
          <w:tcPr>
            <w:tcW w:w="708" w:type="dxa"/>
          </w:tcPr>
          <w:p w14:paraId="5A55ED8B" w14:textId="0E9F4B7A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988" w:type="dxa"/>
            <w:shd w:val="clear" w:color="auto" w:fill="auto"/>
            <w:noWrap/>
          </w:tcPr>
          <w:p w14:paraId="0AB16ACC" w14:textId="4664262D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5ACA6CA1" w14:textId="3201E655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 HTML</w:t>
            </w: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22B655CD" w14:textId="0F92B2C2" w:rsidR="00184ED6" w:rsidRPr="00273680" w:rsidRDefault="00184ED6" w:rsidP="00184ED6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GUI Test </w:t>
            </w:r>
          </w:p>
        </w:tc>
      </w:tr>
      <w:tr w:rsidR="00184ED6" w:rsidRPr="00273680" w14:paraId="3374B744" w14:textId="77777777" w:rsidTr="008818C5">
        <w:trPr>
          <w:trHeight w:val="330"/>
          <w:jc w:val="center"/>
        </w:trPr>
        <w:tc>
          <w:tcPr>
            <w:tcW w:w="708" w:type="dxa"/>
          </w:tcPr>
          <w:p w14:paraId="2A03D89A" w14:textId="1BFF54AD" w:rsidR="00184ED6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988" w:type="dxa"/>
            <w:shd w:val="clear" w:color="auto" w:fill="auto"/>
            <w:noWrap/>
          </w:tcPr>
          <w:p w14:paraId="3532F2E8" w14:textId="6863B1C1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B53CC40" w14:textId="030F2383" w:rsidR="00184ED6" w:rsidRPr="00273680" w:rsidRDefault="00184ED6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CSS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58CFB58D" w14:textId="58CE4E81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5EB63790" w14:textId="77777777" w:rsidTr="008818C5">
        <w:trPr>
          <w:trHeight w:val="330"/>
          <w:jc w:val="center"/>
        </w:trPr>
        <w:tc>
          <w:tcPr>
            <w:tcW w:w="708" w:type="dxa"/>
          </w:tcPr>
          <w:p w14:paraId="30113F1D" w14:textId="2D60370F" w:rsidR="00FB75A1" w:rsidRPr="00273680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20AEFE13" w14:textId="77777777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570" w:type="dxa"/>
            <w:shd w:val="clear" w:color="auto" w:fill="auto"/>
            <w:noWrap/>
          </w:tcPr>
          <w:p w14:paraId="7455DDC4" w14:textId="0F7E7E0F" w:rsidR="00FB75A1" w:rsidRDefault="00FB75A1" w:rsidP="00EA7CAC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link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1D299141" w14:textId="77777777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03D915E2" w14:textId="77777777" w:rsidTr="008818C5">
        <w:trPr>
          <w:trHeight w:val="330"/>
          <w:jc w:val="center"/>
        </w:trPr>
        <w:tc>
          <w:tcPr>
            <w:tcW w:w="708" w:type="dxa"/>
          </w:tcPr>
          <w:p w14:paraId="440B8DEC" w14:textId="5AD2C1B5" w:rsidR="00184ED6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988" w:type="dxa"/>
            <w:shd w:val="clear" w:color="auto" w:fill="auto"/>
            <w:noWrap/>
          </w:tcPr>
          <w:p w14:paraId="1FA78BC3" w14:textId="4E942986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</w:tcPr>
          <w:p w14:paraId="787D5AEF" w14:textId="53DD4229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tương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thích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bị</w:t>
            </w:r>
            <w:proofErr w:type="spellEnd"/>
            <w:r w:rsidRPr="0027368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1890" w:type="dxa"/>
            <w:vMerge/>
            <w:shd w:val="clear" w:color="auto" w:fill="auto"/>
            <w:noWrap/>
          </w:tcPr>
          <w:p w14:paraId="7C167024" w14:textId="20FC3392" w:rsidR="00184ED6" w:rsidRPr="00273680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6D74F9A" w14:textId="77777777" w:rsidTr="008818C5">
        <w:trPr>
          <w:trHeight w:val="330"/>
          <w:jc w:val="center"/>
        </w:trPr>
        <w:tc>
          <w:tcPr>
            <w:tcW w:w="708" w:type="dxa"/>
          </w:tcPr>
          <w:p w14:paraId="405624C8" w14:textId="4F61ADB5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988" w:type="dxa"/>
            <w:shd w:val="clear" w:color="auto" w:fill="auto"/>
            <w:noWrap/>
          </w:tcPr>
          <w:p w14:paraId="43CDDEED" w14:textId="3139370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BEE14DF" w14:textId="72837C9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them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890" w:type="dxa"/>
            <w:vMerge w:val="restart"/>
            <w:shd w:val="clear" w:color="auto" w:fill="auto"/>
            <w:noWrap/>
          </w:tcPr>
          <w:p w14:paraId="07A382A3" w14:textId="3B38B45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Function Test</w:t>
            </w:r>
          </w:p>
        </w:tc>
      </w:tr>
      <w:tr w:rsidR="00FB75A1" w:rsidRPr="00273680" w14:paraId="477875AE" w14:textId="77777777" w:rsidTr="008818C5">
        <w:trPr>
          <w:trHeight w:val="330"/>
          <w:jc w:val="center"/>
        </w:trPr>
        <w:tc>
          <w:tcPr>
            <w:tcW w:w="708" w:type="dxa"/>
          </w:tcPr>
          <w:p w14:paraId="0F744FFA" w14:textId="6D1CAAF6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988" w:type="dxa"/>
            <w:shd w:val="clear" w:color="auto" w:fill="auto"/>
            <w:noWrap/>
          </w:tcPr>
          <w:p w14:paraId="7C2CE60F" w14:textId="151F485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6182CF26" w14:textId="511773B2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7251CED3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AD5E877" w14:textId="77777777" w:rsidTr="008818C5">
        <w:trPr>
          <w:trHeight w:val="330"/>
          <w:jc w:val="center"/>
        </w:trPr>
        <w:tc>
          <w:tcPr>
            <w:tcW w:w="708" w:type="dxa"/>
          </w:tcPr>
          <w:p w14:paraId="4868723A" w14:textId="0EBDEE08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7</w:t>
            </w:r>
          </w:p>
        </w:tc>
        <w:tc>
          <w:tcPr>
            <w:tcW w:w="988" w:type="dxa"/>
            <w:shd w:val="clear" w:color="auto" w:fill="auto"/>
            <w:noWrap/>
          </w:tcPr>
          <w:p w14:paraId="69F2E7B8" w14:textId="3833CD2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B07714" w14:textId="620A69FE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5AD5100F" w14:textId="333CB6AC" w:rsidR="00FB75A1" w:rsidRPr="00273680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A122478" w14:textId="77777777" w:rsidTr="008818C5">
        <w:trPr>
          <w:trHeight w:val="330"/>
          <w:jc w:val="center"/>
        </w:trPr>
        <w:tc>
          <w:tcPr>
            <w:tcW w:w="708" w:type="dxa"/>
          </w:tcPr>
          <w:p w14:paraId="458C6532" w14:textId="5B8F7F6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8</w:t>
            </w:r>
          </w:p>
        </w:tc>
        <w:tc>
          <w:tcPr>
            <w:tcW w:w="988" w:type="dxa"/>
            <w:shd w:val="clear" w:color="auto" w:fill="auto"/>
            <w:noWrap/>
          </w:tcPr>
          <w:p w14:paraId="36130A6D" w14:textId="26DCFE4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1383DA95" w14:textId="0FBB7D8E" w:rsidR="00FB75A1" w:rsidRDefault="00FB75A1" w:rsidP="001368B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4465379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76E0655E" w14:textId="77777777" w:rsidTr="008818C5">
        <w:trPr>
          <w:trHeight w:val="330"/>
          <w:jc w:val="center"/>
        </w:trPr>
        <w:tc>
          <w:tcPr>
            <w:tcW w:w="708" w:type="dxa"/>
          </w:tcPr>
          <w:p w14:paraId="0CA36CFC" w14:textId="4046610C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9</w:t>
            </w:r>
          </w:p>
        </w:tc>
        <w:tc>
          <w:tcPr>
            <w:tcW w:w="988" w:type="dxa"/>
            <w:shd w:val="clear" w:color="auto" w:fill="auto"/>
            <w:noWrap/>
          </w:tcPr>
          <w:p w14:paraId="7498C2D4" w14:textId="55DB8F18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3774391" w14:textId="08593763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3167D197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3EE5227C" w14:textId="77777777" w:rsidTr="008818C5">
        <w:trPr>
          <w:trHeight w:val="330"/>
          <w:jc w:val="center"/>
        </w:trPr>
        <w:tc>
          <w:tcPr>
            <w:tcW w:w="708" w:type="dxa"/>
          </w:tcPr>
          <w:p w14:paraId="2B6117F1" w14:textId="66F59831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</w:t>
            </w:r>
          </w:p>
        </w:tc>
        <w:tc>
          <w:tcPr>
            <w:tcW w:w="988" w:type="dxa"/>
            <w:shd w:val="clear" w:color="auto" w:fill="auto"/>
            <w:noWrap/>
          </w:tcPr>
          <w:p w14:paraId="46E05084" w14:textId="098522ED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267DBB3C" w14:textId="013AFC49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mua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4084BA20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2E7A4705" w14:textId="77777777" w:rsidTr="008818C5">
        <w:trPr>
          <w:trHeight w:val="330"/>
          <w:jc w:val="center"/>
        </w:trPr>
        <w:tc>
          <w:tcPr>
            <w:tcW w:w="708" w:type="dxa"/>
          </w:tcPr>
          <w:p w14:paraId="3A032CD2" w14:textId="017CE25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11</w:t>
            </w:r>
          </w:p>
        </w:tc>
        <w:tc>
          <w:tcPr>
            <w:tcW w:w="988" w:type="dxa"/>
            <w:shd w:val="clear" w:color="auto" w:fill="auto"/>
            <w:noWrap/>
          </w:tcPr>
          <w:p w14:paraId="26DB52DA" w14:textId="305BFCAA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47063183" w14:textId="7A885021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53A650E5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B75A1" w:rsidRPr="00273680" w14:paraId="035D41F3" w14:textId="77777777" w:rsidTr="008818C5">
        <w:trPr>
          <w:trHeight w:val="330"/>
          <w:jc w:val="center"/>
        </w:trPr>
        <w:tc>
          <w:tcPr>
            <w:tcW w:w="708" w:type="dxa"/>
          </w:tcPr>
          <w:p w14:paraId="218F1919" w14:textId="6661680B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12</w:t>
            </w:r>
          </w:p>
        </w:tc>
        <w:tc>
          <w:tcPr>
            <w:tcW w:w="988" w:type="dxa"/>
            <w:shd w:val="clear" w:color="auto" w:fill="auto"/>
            <w:noWrap/>
          </w:tcPr>
          <w:p w14:paraId="09C2968C" w14:textId="4416BDAE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570" w:type="dxa"/>
            <w:shd w:val="clear" w:color="auto" w:fill="auto"/>
            <w:noWrap/>
          </w:tcPr>
          <w:p w14:paraId="091630C2" w14:textId="7A6FDBA8" w:rsidR="00FB75A1" w:rsidRDefault="00FB75A1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1890" w:type="dxa"/>
            <w:vMerge/>
            <w:shd w:val="clear" w:color="auto" w:fill="auto"/>
            <w:noWrap/>
          </w:tcPr>
          <w:p w14:paraId="33594949" w14:textId="77777777" w:rsidR="00FB75A1" w:rsidRDefault="00FB75A1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84ED6" w:rsidRPr="00273680" w14:paraId="3FC41A80" w14:textId="77777777" w:rsidTr="008818C5">
        <w:trPr>
          <w:trHeight w:val="330"/>
          <w:jc w:val="center"/>
        </w:trPr>
        <w:tc>
          <w:tcPr>
            <w:tcW w:w="708" w:type="dxa"/>
          </w:tcPr>
          <w:p w14:paraId="0290441D" w14:textId="7BD9AF83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</w:t>
            </w:r>
            <w:r w:rsidR="00FB75A1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988" w:type="dxa"/>
            <w:shd w:val="clear" w:color="auto" w:fill="auto"/>
            <w:noWrap/>
          </w:tcPr>
          <w:p w14:paraId="7391B3A5" w14:textId="73F7BA35" w:rsidR="00184ED6" w:rsidRDefault="00184ED6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570" w:type="dxa"/>
            <w:shd w:val="clear" w:color="auto" w:fill="auto"/>
            <w:noWrap/>
          </w:tcPr>
          <w:p w14:paraId="37A5BA1B" w14:textId="398D4EFE" w:rsidR="00184ED6" w:rsidRDefault="00184ED6" w:rsidP="00FB75A1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FB75A1">
              <w:rPr>
                <w:rFonts w:asciiTheme="majorHAnsi" w:hAnsiTheme="majorHAnsi" w:cstheme="majorHAnsi"/>
                <w:sz w:val="26"/>
                <w:szCs w:val="26"/>
              </w:rPr>
              <w:t>tốc</w:t>
            </w:r>
            <w:proofErr w:type="spellEnd"/>
            <w:r w:rsidR="00FB75A1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FB75A1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="00FB75A1">
              <w:rPr>
                <w:rFonts w:asciiTheme="majorHAnsi" w:hAnsiTheme="majorHAnsi" w:cstheme="majorHAnsi"/>
                <w:sz w:val="26"/>
                <w:szCs w:val="26"/>
              </w:rPr>
              <w:t xml:space="preserve"> website</w:t>
            </w:r>
          </w:p>
        </w:tc>
        <w:tc>
          <w:tcPr>
            <w:tcW w:w="1890" w:type="dxa"/>
            <w:shd w:val="clear" w:color="auto" w:fill="auto"/>
            <w:noWrap/>
          </w:tcPr>
          <w:p w14:paraId="6BE15D45" w14:textId="78814136" w:rsidR="00184ED6" w:rsidRDefault="00B112FE" w:rsidP="009E00C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Performance T</w:t>
            </w:r>
            <w:r w:rsidRPr="00B112FE">
              <w:rPr>
                <w:rFonts w:asciiTheme="majorHAnsi" w:hAnsiTheme="majorHAnsi" w:cstheme="majorHAnsi"/>
                <w:sz w:val="26"/>
                <w:szCs w:val="26"/>
              </w:rPr>
              <w:t>est</w:t>
            </w:r>
          </w:p>
        </w:tc>
      </w:tr>
    </w:tbl>
    <w:p w14:paraId="342CE20B" w14:textId="2E113C10" w:rsidR="008837DA" w:rsidRDefault="008837DA" w:rsidP="008837DA">
      <w:pPr>
        <w:pStyle w:val="1"/>
      </w:pPr>
      <w:bookmarkStart w:id="45" w:name="_Toc49698102"/>
      <w:bookmarkEnd w:id="43"/>
      <w:bookmarkEnd w:id="44"/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bookmarkEnd w:id="45"/>
      <w:proofErr w:type="spellEnd"/>
    </w:p>
    <w:p w14:paraId="38E88814" w14:textId="60CFDFD1" w:rsidR="008837DA" w:rsidRPr="00C97433" w:rsidRDefault="008837DA" w:rsidP="008837DA">
      <w:pPr>
        <w:pStyle w:val="nd1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tbl>
      <w:tblPr>
        <w:tblW w:w="8930" w:type="dxa"/>
        <w:tblInd w:w="27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544"/>
        <w:gridCol w:w="1559"/>
        <w:gridCol w:w="1059"/>
        <w:gridCol w:w="1440"/>
        <w:gridCol w:w="1328"/>
      </w:tblGrid>
      <w:tr w:rsidR="00712A36" w:rsidRPr="00712A36" w14:paraId="2BC33B1B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16E4E37" w14:textId="77777777" w:rsidR="00712A36" w:rsidRPr="00712A36" w:rsidRDefault="00712A36" w:rsidP="00300DAB">
            <w:pPr>
              <w:pStyle w:val="nd1"/>
              <w:spacing w:before="100" w:beforeAutospacing="1" w:line="240" w:lineRule="auto"/>
              <w:ind w:firstLine="0"/>
              <w:jc w:val="center"/>
              <w:rPr>
                <w:rFonts w:asciiTheme="majorHAnsi" w:hAnsiTheme="majorHAnsi" w:cstheme="majorHAnsi"/>
                <w:b/>
                <w:bCs/>
              </w:rPr>
            </w:pPr>
            <w:bookmarkStart w:id="46" w:name="_Toc446234563"/>
            <w:bookmarkStart w:id="47" w:name="_Toc463083754"/>
            <w:bookmarkStart w:id="48" w:name="_Toc465677906"/>
            <w:bookmarkStart w:id="49" w:name="_Toc495546400"/>
            <w:bookmarkStart w:id="50" w:name="_Toc495547945"/>
            <w:proofErr w:type="spellStart"/>
            <w:r w:rsidRPr="00712A36">
              <w:rPr>
                <w:rFonts w:asciiTheme="majorHAnsi" w:hAnsiTheme="majorHAnsi" w:cstheme="majorHAnsi"/>
                <w:b/>
                <w:bCs/>
              </w:rPr>
              <w:t>Công</w:t>
            </w:r>
            <w:proofErr w:type="spellEnd"/>
            <w:r w:rsidRPr="00712A36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712A36">
              <w:rPr>
                <w:rFonts w:asciiTheme="majorHAnsi" w:hAnsiTheme="majorHAnsi" w:cstheme="majorHAnsi"/>
                <w:b/>
                <w:bCs/>
              </w:rPr>
              <w:t>việc</w:t>
            </w:r>
            <w:proofErr w:type="spellEnd"/>
          </w:p>
        </w:tc>
        <w:tc>
          <w:tcPr>
            <w:tcW w:w="15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1FBB509A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Người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thực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hiện</w:t>
            </w:r>
            <w:proofErr w:type="spellEnd"/>
          </w:p>
        </w:tc>
        <w:tc>
          <w:tcPr>
            <w:tcW w:w="10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00FD565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Thời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gian</w:t>
            </w:r>
            <w:proofErr w:type="spellEnd"/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2A7A7F66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Bắt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đầu</w:t>
            </w:r>
            <w:proofErr w:type="spellEnd"/>
          </w:p>
        </w:tc>
        <w:tc>
          <w:tcPr>
            <w:tcW w:w="13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7641B3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Kết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thúc</w:t>
            </w:r>
            <w:proofErr w:type="spellEnd"/>
          </w:p>
        </w:tc>
      </w:tr>
      <w:tr w:rsidR="00712A36" w:rsidRPr="00712A36" w14:paraId="1D8E4165" w14:textId="77777777" w:rsidTr="00712A36">
        <w:tc>
          <w:tcPr>
            <w:tcW w:w="35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BF54CB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Lập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kế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hoạch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kiểm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thử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624F5B7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Đỗ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Thành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Danh</w:t>
            </w:r>
            <w:proofErr w:type="spellEnd"/>
          </w:p>
        </w:tc>
        <w:tc>
          <w:tcPr>
            <w:tcW w:w="1059" w:type="dxa"/>
            <w:shd w:val="clear" w:color="auto" w:fill="auto"/>
            <w:vAlign w:val="center"/>
          </w:tcPr>
          <w:p w14:paraId="02F364FF" w14:textId="77777777" w:rsidR="00712A36" w:rsidRPr="00712A36" w:rsidRDefault="00712A36" w:rsidP="00D82C6E">
            <w:pPr>
              <w:pStyle w:val="table2"/>
            </w:pPr>
            <w:r w:rsidRPr="00712A36">
              <w:t xml:space="preserve">3 </w:t>
            </w:r>
            <w:proofErr w:type="spellStart"/>
            <w:r w:rsidRPr="00712A36"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4E763352" w14:textId="485B4A7A" w:rsidR="00712A36" w:rsidRPr="00712A36" w:rsidRDefault="00712A36" w:rsidP="00D82C6E">
            <w:pPr>
              <w:pStyle w:val="table2"/>
            </w:pPr>
            <w:r>
              <w:t>15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79BC2D6" w14:textId="0072826C" w:rsidR="00712A36" w:rsidRPr="00712A36" w:rsidRDefault="00712A36" w:rsidP="00D82C6E">
            <w:pPr>
              <w:pStyle w:val="table2"/>
            </w:pPr>
            <w:r w:rsidRPr="00712A36">
              <w:t>18/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121F199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56F7543" w14:textId="77777777" w:rsidR="00712A36" w:rsidRPr="00712A36" w:rsidRDefault="00712A36" w:rsidP="00D82C6E">
            <w:pPr>
              <w:pStyle w:val="table2"/>
              <w:rPr>
                <w:bCs/>
              </w:rPr>
            </w:pPr>
            <w:proofErr w:type="spellStart"/>
            <w:r w:rsidRPr="00712A36">
              <w:t>Họp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lần</w:t>
            </w:r>
            <w:proofErr w:type="spellEnd"/>
            <w:r w:rsidRPr="00712A36">
              <w:t xml:space="preserve"> 1</w:t>
            </w:r>
          </w:p>
        </w:tc>
        <w:tc>
          <w:tcPr>
            <w:tcW w:w="1559" w:type="dxa"/>
            <w:shd w:val="clear" w:color="auto" w:fill="auto"/>
          </w:tcPr>
          <w:p w14:paraId="4FF286AC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Nhóm</w:t>
            </w:r>
            <w:proofErr w:type="spellEnd"/>
            <w:r w:rsidRPr="00712A36">
              <w:t xml:space="preserve"> 6</w:t>
            </w:r>
          </w:p>
        </w:tc>
        <w:tc>
          <w:tcPr>
            <w:tcW w:w="1059" w:type="dxa"/>
            <w:shd w:val="clear" w:color="auto" w:fill="auto"/>
          </w:tcPr>
          <w:p w14:paraId="26254DBA" w14:textId="77777777" w:rsidR="00712A36" w:rsidRPr="00712A36" w:rsidRDefault="00712A36" w:rsidP="00D82C6E">
            <w:pPr>
              <w:pStyle w:val="table2"/>
            </w:pPr>
            <w:r w:rsidRPr="00712A36">
              <w:t xml:space="preserve">1 </w:t>
            </w:r>
            <w:proofErr w:type="spellStart"/>
            <w:r w:rsidRPr="00712A36"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02398DD" w14:textId="215BF50D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70AC03EA" w14:textId="7C5B7E7B" w:rsidR="00712A36" w:rsidRPr="00712A36" w:rsidRDefault="00712A36" w:rsidP="00D82C6E">
            <w:pPr>
              <w:pStyle w:val="table2"/>
            </w:pPr>
            <w:r w:rsidRPr="00712A36">
              <w:t>19/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397BA57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E25F8E5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Họp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lần</w:t>
            </w:r>
            <w:proofErr w:type="spellEnd"/>
            <w:r w:rsidRPr="00712A36">
              <w:t xml:space="preserve"> 2</w:t>
            </w:r>
          </w:p>
        </w:tc>
        <w:tc>
          <w:tcPr>
            <w:tcW w:w="1559" w:type="dxa"/>
            <w:shd w:val="clear" w:color="auto" w:fill="auto"/>
          </w:tcPr>
          <w:p w14:paraId="21CA3BC4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Nhóm</w:t>
            </w:r>
            <w:proofErr w:type="spellEnd"/>
            <w:r w:rsidRPr="00712A36">
              <w:t xml:space="preserve"> 6</w:t>
            </w:r>
          </w:p>
        </w:tc>
        <w:tc>
          <w:tcPr>
            <w:tcW w:w="1059" w:type="dxa"/>
            <w:shd w:val="clear" w:color="auto" w:fill="auto"/>
          </w:tcPr>
          <w:p w14:paraId="6663881F" w14:textId="77777777" w:rsidR="00712A36" w:rsidRPr="00712A36" w:rsidRDefault="00712A36" w:rsidP="00D82C6E">
            <w:pPr>
              <w:pStyle w:val="table2"/>
            </w:pPr>
            <w:r w:rsidRPr="00712A36">
              <w:t xml:space="preserve">1 </w:t>
            </w:r>
            <w:proofErr w:type="spellStart"/>
            <w:r w:rsidRPr="00712A36"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1369F6C4" w14:textId="50057FB6" w:rsidR="00712A36" w:rsidRPr="00712A36" w:rsidRDefault="00712A36" w:rsidP="00D82C6E">
            <w:pPr>
              <w:pStyle w:val="table2"/>
            </w:pPr>
            <w:r w:rsidRPr="00712A36">
              <w:t>2</w:t>
            </w:r>
            <w:r>
              <w:t>1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</w:tcPr>
          <w:p w14:paraId="632C6716" w14:textId="13DF66BF" w:rsidR="00712A36" w:rsidRPr="00712A36" w:rsidRDefault="00712A36" w:rsidP="00D82C6E">
            <w:pPr>
              <w:pStyle w:val="table2"/>
            </w:pPr>
            <w:r w:rsidRPr="00712A36">
              <w:t>22/</w:t>
            </w:r>
            <w:r>
              <w:t>11</w:t>
            </w:r>
            <w:r w:rsidRPr="00712A36">
              <w:t>/2020</w:t>
            </w:r>
          </w:p>
        </w:tc>
      </w:tr>
      <w:tr w:rsidR="00712A36" w:rsidRPr="00712A36" w14:paraId="6084A78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86897C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Tổng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hợp</w:t>
            </w:r>
            <w:proofErr w:type="spellEnd"/>
            <w:r w:rsidRPr="00712A36">
              <w:t xml:space="preserve"> &amp; </w:t>
            </w:r>
            <w:proofErr w:type="spellStart"/>
            <w:r w:rsidRPr="00712A36">
              <w:t>trình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bày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báo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cáo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5F55450B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Nhóm</w:t>
            </w:r>
            <w:proofErr w:type="spellEnd"/>
            <w:r w:rsidRPr="00712A36">
              <w:t xml:space="preserve"> 6</w:t>
            </w:r>
          </w:p>
        </w:tc>
        <w:tc>
          <w:tcPr>
            <w:tcW w:w="1059" w:type="dxa"/>
            <w:shd w:val="clear" w:color="auto" w:fill="auto"/>
            <w:vAlign w:val="center"/>
          </w:tcPr>
          <w:p w14:paraId="65469F85" w14:textId="37D3541D" w:rsidR="00712A36" w:rsidRPr="00712A36" w:rsidRDefault="00712A36" w:rsidP="00D82C6E">
            <w:pPr>
              <w:pStyle w:val="table2"/>
            </w:pPr>
            <w:r>
              <w:t>2</w:t>
            </w:r>
            <w:r w:rsidRPr="00712A36">
              <w:t xml:space="preserve"> </w:t>
            </w:r>
            <w:proofErr w:type="spellStart"/>
            <w:r w:rsidRPr="00712A36"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1629A10" w14:textId="461FB1C2" w:rsidR="00712A36" w:rsidRPr="00712A36" w:rsidRDefault="00712A36" w:rsidP="00D82C6E">
            <w:pPr>
              <w:pStyle w:val="table2"/>
            </w:pPr>
            <w:r>
              <w:t>22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1EBD5578" w14:textId="1E95EF18" w:rsidR="00712A36" w:rsidRPr="00712A36" w:rsidRDefault="00712A36" w:rsidP="00D82C6E">
            <w:pPr>
              <w:pStyle w:val="table2"/>
            </w:pPr>
            <w:r>
              <w:t>24</w:t>
            </w:r>
            <w:r w:rsidRPr="00712A36">
              <w:t>/</w:t>
            </w:r>
            <w:r>
              <w:t>11</w:t>
            </w:r>
            <w:r w:rsidRPr="00712A36">
              <w:t>/2020</w:t>
            </w:r>
          </w:p>
        </w:tc>
      </w:tr>
      <w:tr w:rsidR="00650D65" w:rsidRPr="00712A36" w14:paraId="3CD772AD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0573E1A" w14:textId="367B1A7B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Performance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tốc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nhập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10FFA0C" w14:textId="77777777" w:rsidR="00650D65" w:rsidRPr="00712A36" w:rsidRDefault="00650D65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2FE8D030" w14:textId="77777777" w:rsidR="00650D65" w:rsidRPr="00712A36" w:rsidRDefault="00650D65" w:rsidP="00650D65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  <w:p w14:paraId="7CF867A3" w14:textId="1187918A" w:rsidR="00650D65" w:rsidRPr="00712A36" w:rsidRDefault="00650D65" w:rsidP="00D82C6E">
            <w:pPr>
              <w:pStyle w:val="table2"/>
            </w:pPr>
            <w:proofErr w:type="spellStart"/>
            <w:r w:rsidRPr="00712A36">
              <w:t>Trần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Thanh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Hưởng</w:t>
            </w:r>
            <w:proofErr w:type="spellEnd"/>
          </w:p>
        </w:tc>
        <w:tc>
          <w:tcPr>
            <w:tcW w:w="1059" w:type="dxa"/>
            <w:shd w:val="clear" w:color="auto" w:fill="auto"/>
            <w:vAlign w:val="center"/>
          </w:tcPr>
          <w:p w14:paraId="60ACCAC7" w14:textId="1447EE08" w:rsidR="00650D65" w:rsidRDefault="00650D65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5FEC2A27" w14:textId="26837243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021A0FA9" w14:textId="1BC34783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5E6FF9D0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C1B8BBB" w14:textId="77777777" w:rsidR="005B231D" w:rsidRPr="00712A36" w:rsidRDefault="005B231D" w:rsidP="00D82C6E">
            <w:pPr>
              <w:pStyle w:val="table2"/>
            </w:pPr>
            <w:r w:rsidRPr="00712A36">
              <w:lastRenderedPageBreak/>
              <w:t>Function Test (</w:t>
            </w:r>
            <w:proofErr w:type="spellStart"/>
            <w:r w:rsidRPr="00712A36">
              <w:t>Chức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năng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đăng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nhập</w:t>
            </w:r>
            <w:proofErr w:type="spellEnd"/>
            <w:r w:rsidRPr="00712A36">
              <w:t xml:space="preserve">, </w:t>
            </w:r>
            <w:proofErr w:type="spellStart"/>
            <w:r w:rsidRPr="00712A36">
              <w:t>Chức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năng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mua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hàng</w:t>
            </w:r>
            <w:proofErr w:type="spellEnd"/>
            <w:r w:rsidRPr="00712A36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8762B6A" w14:textId="56F5D492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186C7DE4" w14:textId="03BB2A0B" w:rsidR="005B231D" w:rsidRPr="00712A36" w:rsidRDefault="005B231D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15265B63" w14:textId="467F2AD3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7B8CAA58" w14:textId="18E512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0D0C413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08CF868B" w14:textId="74BE9E81" w:rsidR="005B231D" w:rsidRPr="00712A36" w:rsidRDefault="005B231D" w:rsidP="00D82C6E">
            <w:pPr>
              <w:pStyle w:val="table2"/>
            </w:pPr>
            <w:r w:rsidRPr="00300DAB">
              <w:t>GUI Test (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</w:t>
            </w:r>
            <w:r>
              <w:t xml:space="preserve">HTML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, 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CSS</w:t>
            </w:r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r w:rsidR="001368BA">
              <w:t xml:space="preserve">, </w:t>
            </w:r>
            <w:proofErr w:type="spellStart"/>
            <w:r w:rsidR="001368BA">
              <w:t>Kiểm</w:t>
            </w:r>
            <w:proofErr w:type="spellEnd"/>
            <w:r w:rsidR="001368BA">
              <w:t xml:space="preserve"> </w:t>
            </w:r>
            <w:proofErr w:type="spellStart"/>
            <w:r w:rsidR="001368BA">
              <w:t>tra</w:t>
            </w:r>
            <w:proofErr w:type="spellEnd"/>
            <w:r w:rsidR="001368BA">
              <w:t xml:space="preserve"> link</w:t>
            </w:r>
            <w:r w:rsidR="001368BA">
              <w:t xml:space="preserve"> </w:t>
            </w:r>
            <w:proofErr w:type="spellStart"/>
            <w:r w:rsidR="001368BA">
              <w:t>trang</w:t>
            </w:r>
            <w:proofErr w:type="spellEnd"/>
            <w:r w:rsidR="001368BA">
              <w:t xml:space="preserve"> </w:t>
            </w:r>
            <w:proofErr w:type="spellStart"/>
            <w:r w:rsidR="001368BA">
              <w:t>đăng</w:t>
            </w:r>
            <w:proofErr w:type="spellEnd"/>
            <w:r w:rsidR="001368BA">
              <w:t xml:space="preserve"> </w:t>
            </w:r>
            <w:proofErr w:type="spellStart"/>
            <w:r w:rsidR="001368BA">
              <w:t>nhập</w:t>
            </w:r>
            <w:r w:rsidR="0090102A">
              <w:t>,Kiểm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sự</w:t>
            </w:r>
            <w:proofErr w:type="spellEnd"/>
            <w:r w:rsidR="0090102A">
              <w:t xml:space="preserve"> </w:t>
            </w:r>
            <w:proofErr w:type="spellStart"/>
            <w:r w:rsidR="0090102A">
              <w:t>tương</w:t>
            </w:r>
            <w:proofErr w:type="spellEnd"/>
            <w:r w:rsidR="0090102A">
              <w:t xml:space="preserve"> </w:t>
            </w:r>
            <w:proofErr w:type="spellStart"/>
            <w:r w:rsidR="0090102A">
              <w:t>thích</w:t>
            </w:r>
            <w:proofErr w:type="spellEnd"/>
            <w:r w:rsidR="0090102A">
              <w:t xml:space="preserve"> </w:t>
            </w:r>
            <w:proofErr w:type="spellStart"/>
            <w:r w:rsidR="0090102A">
              <w:t>của</w:t>
            </w:r>
            <w:proofErr w:type="spellEnd"/>
            <w:r w:rsidR="0090102A">
              <w:t xml:space="preserve">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đăng</w:t>
            </w:r>
            <w:proofErr w:type="spellEnd"/>
            <w:r w:rsidR="0090102A">
              <w:t xml:space="preserve"> </w:t>
            </w:r>
            <w:proofErr w:type="spellStart"/>
            <w:r w:rsidR="0090102A">
              <w:t>nhập</w:t>
            </w:r>
            <w:proofErr w:type="spellEnd"/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1C693E24" w14:textId="77777777" w:rsidR="005B231D" w:rsidRPr="00712A36" w:rsidRDefault="005B231D" w:rsidP="00300DAB">
            <w:pPr>
              <w:pStyle w:val="TableParagraph"/>
              <w:spacing w:before="9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059" w:type="dxa"/>
            <w:shd w:val="clear" w:color="auto" w:fill="auto"/>
            <w:vAlign w:val="center"/>
          </w:tcPr>
          <w:p w14:paraId="0C81B509" w14:textId="55D15046" w:rsidR="005B231D" w:rsidRPr="00712A36" w:rsidRDefault="005B231D" w:rsidP="00D82C6E">
            <w:pPr>
              <w:pStyle w:val="table2"/>
            </w:pPr>
            <w:r>
              <w:t xml:space="preserve">0.2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14:paraId="670AD875" w14:textId="3421FB88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  <w:vAlign w:val="center"/>
          </w:tcPr>
          <w:p w14:paraId="261EF791" w14:textId="16BB5E7C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650D65" w:rsidRPr="00712A36" w14:paraId="02C8E743" w14:textId="77777777" w:rsidTr="005B231D">
        <w:trPr>
          <w:trHeight w:val="1260"/>
        </w:trPr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705C9422" w14:textId="5F1B6536" w:rsidR="00650D65" w:rsidRPr="00A75962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Performance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tốc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6584680" w14:textId="77777777" w:rsidR="00650D65" w:rsidRPr="00300DAB" w:rsidRDefault="00650D65" w:rsidP="00650D65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03955B72" w14:textId="1C3773D5" w:rsidR="00650D65" w:rsidRPr="00712A36" w:rsidRDefault="00650D65" w:rsidP="00D82C6E">
            <w:pPr>
              <w:pStyle w:val="table2"/>
            </w:pPr>
            <w:proofErr w:type="spellStart"/>
            <w:r w:rsidRPr="00712A36">
              <w:t>Nguyễn</w:t>
            </w:r>
            <w:proofErr w:type="spellEnd"/>
            <w:r w:rsidRPr="00712A36">
              <w:t xml:space="preserve"> Minh </w:t>
            </w:r>
            <w:proofErr w:type="spellStart"/>
            <w:r w:rsidRPr="00712A36">
              <w:t>Quang</w:t>
            </w:r>
            <w:proofErr w:type="spellEnd"/>
          </w:p>
        </w:tc>
        <w:tc>
          <w:tcPr>
            <w:tcW w:w="1059" w:type="dxa"/>
            <w:shd w:val="clear" w:color="auto" w:fill="auto"/>
          </w:tcPr>
          <w:p w14:paraId="13E1C7B5" w14:textId="4EE3458E" w:rsidR="00650D65" w:rsidRDefault="00650D65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7B7336F" w14:textId="03656E80" w:rsidR="00650D65" w:rsidRDefault="00650D65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2A3D0A82" w14:textId="654CCFE2" w:rsidR="00650D65" w:rsidRDefault="00650D65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1DBAAEA3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A30FDAC" w14:textId="472E313B" w:rsidR="005B231D" w:rsidRPr="00300DAB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Funtion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đăng</w:t>
            </w:r>
            <w:proofErr w:type="spellEnd"/>
            <w:r w:rsidR="003B00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ký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sửa</w:t>
            </w:r>
            <w:proofErr w:type="spellEnd"/>
            <w:r w:rsidR="003B00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 w:rsidR="003B00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="003B005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3B0054"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2A2E4554" w14:textId="20CE2FB7" w:rsidR="005B231D" w:rsidRPr="00712A36" w:rsidRDefault="005B231D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4C266E66" w14:textId="1739B73E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79661272" w14:textId="3DEB65AD" w:rsidR="005B231D" w:rsidRPr="00712A36" w:rsidRDefault="00650D65" w:rsidP="00D82C6E">
            <w:pPr>
              <w:pStyle w:val="table2"/>
            </w:pPr>
            <w:r>
              <w:t>0.5</w:t>
            </w:r>
            <w:r w:rsidR="005B231D">
              <w:t xml:space="preserve"> </w:t>
            </w:r>
            <w:proofErr w:type="spellStart"/>
            <w:r w:rsidR="005B231D"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BDEA5FC" w14:textId="021CA729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07929715" w14:textId="204579B5" w:rsidR="005B231D" w:rsidRPr="00712A36" w:rsidRDefault="005B231D" w:rsidP="00D82C6E">
            <w:pPr>
              <w:pStyle w:val="table2"/>
            </w:pPr>
            <w:r>
              <w:t>23/11/2020</w:t>
            </w:r>
          </w:p>
        </w:tc>
      </w:tr>
      <w:tr w:rsidR="005B231D" w:rsidRPr="00712A36" w14:paraId="30C72D8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DCA6AEC" w14:textId="6D1C4837" w:rsidR="005B231D" w:rsidRPr="00712A36" w:rsidRDefault="005B231D" w:rsidP="00D82C6E">
            <w:pPr>
              <w:pStyle w:val="table2"/>
            </w:pPr>
            <w:r w:rsidRPr="00300DAB">
              <w:t>GUI Test (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</w:t>
            </w:r>
            <w:r>
              <w:t xml:space="preserve">HTML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, 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CSS</w:t>
            </w:r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 w:rsidR="001368BA">
              <w:t xml:space="preserve">, </w:t>
            </w:r>
            <w:proofErr w:type="spellStart"/>
            <w:r w:rsidR="001368BA">
              <w:t>Kiểm</w:t>
            </w:r>
            <w:proofErr w:type="spellEnd"/>
            <w:r w:rsidR="001368BA">
              <w:t xml:space="preserve"> </w:t>
            </w:r>
            <w:proofErr w:type="spellStart"/>
            <w:r w:rsidR="001368BA">
              <w:t>tra</w:t>
            </w:r>
            <w:proofErr w:type="spellEnd"/>
            <w:r w:rsidR="001368BA">
              <w:t xml:space="preserve"> link</w:t>
            </w:r>
            <w:r w:rsidR="001368BA">
              <w:t xml:space="preserve"> </w:t>
            </w:r>
            <w:proofErr w:type="spellStart"/>
            <w:r w:rsidR="001368BA">
              <w:t>trang</w:t>
            </w:r>
            <w:proofErr w:type="spellEnd"/>
            <w:r w:rsidR="001368BA">
              <w:t xml:space="preserve"> </w:t>
            </w:r>
            <w:proofErr w:type="spellStart"/>
            <w:r w:rsidR="001368BA">
              <w:t>đăng</w:t>
            </w:r>
            <w:proofErr w:type="spellEnd"/>
            <w:r w:rsidR="001368BA">
              <w:t xml:space="preserve"> </w:t>
            </w:r>
            <w:proofErr w:type="spellStart"/>
            <w:r w:rsidR="001368BA">
              <w:t>ký</w:t>
            </w:r>
            <w:proofErr w:type="spellEnd"/>
            <w:r w:rsidR="0090102A">
              <w:t xml:space="preserve">, </w:t>
            </w:r>
            <w:proofErr w:type="spellStart"/>
            <w:r w:rsidR="0090102A">
              <w:t>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sự</w:t>
            </w:r>
            <w:proofErr w:type="spellEnd"/>
            <w:r w:rsidR="0090102A">
              <w:t xml:space="preserve"> </w:t>
            </w:r>
            <w:proofErr w:type="spellStart"/>
            <w:r w:rsidR="0090102A">
              <w:t>tương</w:t>
            </w:r>
            <w:proofErr w:type="spellEnd"/>
            <w:r w:rsidR="0090102A">
              <w:t xml:space="preserve"> </w:t>
            </w:r>
            <w:proofErr w:type="spellStart"/>
            <w:r w:rsidR="0090102A">
              <w:t>thích</w:t>
            </w:r>
            <w:proofErr w:type="spellEnd"/>
            <w:r w:rsidR="0090102A">
              <w:t xml:space="preserve"> </w:t>
            </w:r>
            <w:proofErr w:type="spellStart"/>
            <w:r w:rsidR="0090102A">
              <w:t>của</w:t>
            </w:r>
            <w:proofErr w:type="spellEnd"/>
            <w:r w:rsidR="0090102A">
              <w:t xml:space="preserve">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đăng</w:t>
            </w:r>
            <w:proofErr w:type="spellEnd"/>
            <w:r w:rsidR="0090102A">
              <w:t xml:space="preserve"> </w:t>
            </w:r>
            <w:proofErr w:type="spellStart"/>
            <w:r w:rsidR="0090102A">
              <w:t>ký</w:t>
            </w:r>
            <w:proofErr w:type="spellEnd"/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974B30D" w14:textId="77777777" w:rsidR="005B231D" w:rsidRPr="00712A36" w:rsidRDefault="005B231D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0D05F954" w14:textId="245AD5DF" w:rsidR="005B231D" w:rsidRPr="00712A36" w:rsidRDefault="005B231D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393ACBE1" w14:textId="5BB43E17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AC51B4" w14:textId="596A5E65" w:rsidR="005B231D" w:rsidRPr="00712A36" w:rsidRDefault="005B231D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3DE7745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21E30F8" w14:textId="462D3D27" w:rsidR="005B231D" w:rsidRPr="00A75962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Performance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tốc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 w:rsidR="001368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1368BA"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29496F" w14:textId="0E1DA3B6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1EF32189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Nguyễn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Phương</w:t>
            </w:r>
            <w:proofErr w:type="spellEnd"/>
            <w:r w:rsidRPr="00712A36">
              <w:t xml:space="preserve"> Nam</w:t>
            </w:r>
          </w:p>
        </w:tc>
        <w:tc>
          <w:tcPr>
            <w:tcW w:w="1059" w:type="dxa"/>
            <w:shd w:val="clear" w:color="auto" w:fill="auto"/>
          </w:tcPr>
          <w:p w14:paraId="705A420F" w14:textId="60B42EAB" w:rsidR="00712A36" w:rsidRPr="00712A36" w:rsidRDefault="003766EE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1A5299E" w14:textId="610EE92E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483A6917" w14:textId="1ED53AA5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4F55EC88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5012C9EF" w14:textId="77777777" w:rsidR="003B0054" w:rsidRPr="00300DAB" w:rsidRDefault="003B0054" w:rsidP="003B0054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Funtion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phẩm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,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0892325D" w14:textId="790F03D4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6BA2D846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614FE200" w14:textId="75378FC0" w:rsidR="00712A36" w:rsidRPr="00712A36" w:rsidRDefault="003766EE" w:rsidP="00D82C6E">
            <w:pPr>
              <w:pStyle w:val="table2"/>
            </w:pPr>
            <w:r>
              <w:t xml:space="preserve">0.2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509DFB7B" w14:textId="53FB9CF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57C58396" w14:textId="76C1A85D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6AE1162A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2E5FEB7C" w14:textId="11A328D1" w:rsidR="00712A36" w:rsidRPr="00712A36" w:rsidRDefault="005B231D" w:rsidP="00D82C6E">
            <w:pPr>
              <w:pStyle w:val="table2"/>
            </w:pPr>
            <w:r w:rsidRPr="00300DAB">
              <w:t>GUI Test (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</w:t>
            </w:r>
            <w:r>
              <w:t xml:space="preserve">HTML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, 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CSS</w:t>
            </w:r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r w:rsidR="0090102A">
              <w:t>,Kiểm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tra</w:t>
            </w:r>
            <w:proofErr w:type="spellEnd"/>
            <w:r w:rsidR="0090102A">
              <w:t xml:space="preserve"> link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tìm</w:t>
            </w:r>
            <w:proofErr w:type="spellEnd"/>
            <w:r w:rsidR="0090102A">
              <w:t xml:space="preserve"> </w:t>
            </w:r>
            <w:proofErr w:type="spellStart"/>
            <w:r w:rsidR="0090102A">
              <w:t>kiếm</w:t>
            </w:r>
            <w:proofErr w:type="spellEnd"/>
            <w:r w:rsidR="0090102A">
              <w:t xml:space="preserve">, </w:t>
            </w:r>
            <w:proofErr w:type="spellStart"/>
            <w:r w:rsidR="0090102A">
              <w:t>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sự</w:t>
            </w:r>
            <w:proofErr w:type="spellEnd"/>
            <w:r w:rsidR="0090102A">
              <w:t xml:space="preserve"> </w:t>
            </w:r>
            <w:proofErr w:type="spellStart"/>
            <w:r w:rsidR="0090102A">
              <w:t>tương</w:t>
            </w:r>
            <w:proofErr w:type="spellEnd"/>
            <w:r w:rsidR="0090102A">
              <w:t xml:space="preserve"> </w:t>
            </w:r>
            <w:proofErr w:type="spellStart"/>
            <w:r w:rsidR="0090102A">
              <w:t>thích</w:t>
            </w:r>
            <w:proofErr w:type="spellEnd"/>
            <w:r w:rsidR="0090102A">
              <w:t xml:space="preserve"> </w:t>
            </w:r>
            <w:proofErr w:type="spellStart"/>
            <w:r w:rsidR="0090102A">
              <w:t>của</w:t>
            </w:r>
            <w:proofErr w:type="spellEnd"/>
            <w:r w:rsidR="0090102A">
              <w:t xml:space="preserve">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tìm</w:t>
            </w:r>
            <w:proofErr w:type="spellEnd"/>
            <w:r w:rsidR="0090102A">
              <w:t xml:space="preserve"> </w:t>
            </w:r>
            <w:proofErr w:type="spellStart"/>
            <w:r w:rsidR="0090102A">
              <w:t>kiếm</w:t>
            </w:r>
            <w:proofErr w:type="spellEnd"/>
            <w:r>
              <w:t xml:space="preserve"> </w:t>
            </w:r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30D9B1DD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2A893F82" w14:textId="7E64E28E" w:rsidR="00712A36" w:rsidRPr="00712A36" w:rsidRDefault="003766EE" w:rsidP="00D82C6E">
            <w:pPr>
              <w:pStyle w:val="table2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E5617FE" w14:textId="30726B63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77E36D32" w14:textId="308E8DAE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285BC83B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428176BE" w14:textId="1736B498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Performance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Khả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chịu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tải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0102A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="0090102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0102A">
              <w:rPr>
                <w:rFonts w:asciiTheme="majorHAnsi" w:hAnsiTheme="majorHAnsi" w:cstheme="majorHAnsi"/>
                <w:sz w:val="26"/>
                <w:szCs w:val="26"/>
              </w:rPr>
              <w:t>tốc</w:t>
            </w:r>
            <w:proofErr w:type="spellEnd"/>
            <w:r w:rsidR="0090102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90102A">
              <w:rPr>
                <w:rFonts w:asciiTheme="majorHAnsi" w:hAnsiTheme="majorHAnsi" w:cstheme="majorHAnsi"/>
                <w:sz w:val="26"/>
                <w:szCs w:val="26"/>
              </w:rPr>
              <w:t>độ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trang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chủ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581C44F7" w14:textId="01AC1A81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14:paraId="4F8E8D5F" w14:textId="77777777" w:rsidR="00712A36" w:rsidRPr="00712A36" w:rsidRDefault="00712A36" w:rsidP="00D82C6E">
            <w:pPr>
              <w:pStyle w:val="table2"/>
            </w:pPr>
            <w:proofErr w:type="spellStart"/>
            <w:r w:rsidRPr="00712A36">
              <w:t>Đỗ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Thành</w:t>
            </w:r>
            <w:proofErr w:type="spellEnd"/>
            <w:r w:rsidRPr="00712A36">
              <w:t xml:space="preserve"> </w:t>
            </w:r>
            <w:proofErr w:type="spellStart"/>
            <w:r w:rsidRPr="00712A36">
              <w:t>Danh</w:t>
            </w:r>
            <w:proofErr w:type="spellEnd"/>
          </w:p>
        </w:tc>
        <w:tc>
          <w:tcPr>
            <w:tcW w:w="1059" w:type="dxa"/>
            <w:shd w:val="clear" w:color="auto" w:fill="auto"/>
          </w:tcPr>
          <w:p w14:paraId="2AD266F4" w14:textId="67DE2872" w:rsidR="00712A36" w:rsidRPr="00712A36" w:rsidRDefault="003766EE" w:rsidP="00D82C6E">
            <w:pPr>
              <w:pStyle w:val="table2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64C478A1" w14:textId="4D7F2858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  <w:tc>
          <w:tcPr>
            <w:tcW w:w="1328" w:type="dxa"/>
            <w:shd w:val="clear" w:color="auto" w:fill="auto"/>
          </w:tcPr>
          <w:p w14:paraId="60549818" w14:textId="223B861F" w:rsidR="00712A36" w:rsidRPr="00712A36" w:rsidRDefault="003766EE" w:rsidP="00D82C6E">
            <w:pPr>
              <w:pStyle w:val="table2"/>
            </w:pPr>
            <w:r>
              <w:t>23/11/2020</w:t>
            </w:r>
          </w:p>
        </w:tc>
      </w:tr>
      <w:tr w:rsidR="00712A36" w:rsidRPr="00712A36" w14:paraId="0BBF1D61" w14:textId="77777777" w:rsidTr="00712A36">
        <w:tc>
          <w:tcPr>
            <w:tcW w:w="3544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</w:tcPr>
          <w:p w14:paraId="634D910B" w14:textId="77777777" w:rsidR="005B231D" w:rsidRDefault="005B231D" w:rsidP="005B231D">
            <w:pPr>
              <w:pStyle w:val="BodyText20"/>
              <w:spacing w:before="240" w:after="0" w:line="24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Function Test (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thêm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sản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xuất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Chức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năng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dùng</w:t>
            </w:r>
            <w:proofErr w:type="spellEnd"/>
            <w:r w:rsidRPr="00300DAB">
              <w:rPr>
                <w:rFonts w:asciiTheme="majorHAnsi" w:hAnsiTheme="majorHAnsi" w:cstheme="majorHAnsi"/>
                <w:sz w:val="26"/>
                <w:szCs w:val="26"/>
              </w:rPr>
              <w:t>)</w:t>
            </w:r>
          </w:p>
          <w:p w14:paraId="641D4E68" w14:textId="15E091FF" w:rsidR="00712A36" w:rsidRPr="00712A36" w:rsidRDefault="00712A36" w:rsidP="00D82C6E">
            <w:pPr>
              <w:pStyle w:val="table2"/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5355D6DA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1F2058B1" w14:textId="6095180B" w:rsidR="00712A36" w:rsidRPr="00712A36" w:rsidRDefault="003766EE" w:rsidP="00D82C6E">
            <w:pPr>
              <w:pStyle w:val="table2"/>
            </w:pPr>
            <w:r>
              <w:t xml:space="preserve">0.5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shd w:val="clear" w:color="auto" w:fill="auto"/>
          </w:tcPr>
          <w:p w14:paraId="36F73C91" w14:textId="09FD6422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45DB5E58" w14:textId="58F7303C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</w:tr>
      <w:tr w:rsidR="00712A36" w:rsidRPr="00712A36" w14:paraId="097E1140" w14:textId="77777777" w:rsidTr="00712A36">
        <w:tc>
          <w:tcPr>
            <w:tcW w:w="354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DD6C9B0" w14:textId="2AA03E49" w:rsidR="00712A36" w:rsidRPr="00712A36" w:rsidRDefault="005B231D" w:rsidP="00D82C6E">
            <w:pPr>
              <w:pStyle w:val="table2"/>
            </w:pPr>
            <w:r w:rsidRPr="00300DAB">
              <w:lastRenderedPageBreak/>
              <w:t>GUI Test (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</w:t>
            </w:r>
            <w:r>
              <w:t xml:space="preserve">HTML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, </w:t>
            </w:r>
            <w:proofErr w:type="spellStart"/>
            <w:r w:rsidRPr="00300DAB">
              <w:t>Kiểm</w:t>
            </w:r>
            <w:proofErr w:type="spellEnd"/>
            <w:r w:rsidRPr="00300DAB">
              <w:t xml:space="preserve"> </w:t>
            </w:r>
            <w:proofErr w:type="spellStart"/>
            <w:r w:rsidRPr="00300DAB">
              <w:t>tra</w:t>
            </w:r>
            <w:proofErr w:type="spellEnd"/>
            <w:r w:rsidRPr="00300DAB">
              <w:t xml:space="preserve"> CSS</w:t>
            </w:r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r w:rsidR="0090102A">
              <w:t>,</w:t>
            </w:r>
            <w:proofErr w:type="spellStart"/>
            <w:r w:rsidR="0090102A">
              <w:t>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tra</w:t>
            </w:r>
            <w:proofErr w:type="spellEnd"/>
            <w:r w:rsidR="0090102A">
              <w:t xml:space="preserve"> link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chủ</w:t>
            </w:r>
            <w:proofErr w:type="spellEnd"/>
            <w:r w:rsidR="0090102A">
              <w:t xml:space="preserve">, </w:t>
            </w:r>
            <w:proofErr w:type="spellStart"/>
            <w:r w:rsidR="0090102A">
              <w:t>Kiểm</w:t>
            </w:r>
            <w:proofErr w:type="spellEnd"/>
            <w:r w:rsidR="0090102A">
              <w:t xml:space="preserve"> </w:t>
            </w:r>
            <w:proofErr w:type="spellStart"/>
            <w:r w:rsidR="0090102A">
              <w:t>sự</w:t>
            </w:r>
            <w:proofErr w:type="spellEnd"/>
            <w:r w:rsidR="0090102A">
              <w:t xml:space="preserve"> </w:t>
            </w:r>
            <w:proofErr w:type="spellStart"/>
            <w:r w:rsidR="0090102A">
              <w:t>tương</w:t>
            </w:r>
            <w:proofErr w:type="spellEnd"/>
            <w:r w:rsidR="0090102A">
              <w:t xml:space="preserve"> </w:t>
            </w:r>
            <w:proofErr w:type="spellStart"/>
            <w:r w:rsidR="0090102A">
              <w:t>thích</w:t>
            </w:r>
            <w:proofErr w:type="spellEnd"/>
            <w:r w:rsidR="0090102A">
              <w:t xml:space="preserve"> </w:t>
            </w:r>
            <w:proofErr w:type="spellStart"/>
            <w:r w:rsidR="0090102A">
              <w:t>của</w:t>
            </w:r>
            <w:proofErr w:type="spellEnd"/>
            <w:r w:rsidR="0090102A">
              <w:t xml:space="preserve"> </w:t>
            </w:r>
            <w:proofErr w:type="spellStart"/>
            <w:r w:rsidR="0090102A">
              <w:t>trang</w:t>
            </w:r>
            <w:proofErr w:type="spellEnd"/>
            <w:r w:rsidR="0090102A">
              <w:t xml:space="preserve"> </w:t>
            </w:r>
            <w:proofErr w:type="spellStart"/>
            <w:r w:rsidR="0090102A">
              <w:t>chủ</w:t>
            </w:r>
            <w:proofErr w:type="spellEnd"/>
            <w:r w:rsidRPr="00300DAB">
              <w:t>)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14:paraId="7404284C" w14:textId="77777777" w:rsidR="00712A36" w:rsidRPr="00712A36" w:rsidRDefault="00712A36" w:rsidP="00D82C6E">
            <w:pPr>
              <w:pStyle w:val="table2"/>
            </w:pPr>
          </w:p>
        </w:tc>
        <w:tc>
          <w:tcPr>
            <w:tcW w:w="1059" w:type="dxa"/>
            <w:shd w:val="clear" w:color="auto" w:fill="auto"/>
          </w:tcPr>
          <w:p w14:paraId="5E8AD0C3" w14:textId="5BC4A461" w:rsidR="00712A36" w:rsidRPr="00712A36" w:rsidRDefault="003766EE" w:rsidP="00D82C6E">
            <w:pPr>
              <w:pStyle w:val="table2"/>
            </w:pPr>
            <w:r>
              <w:t xml:space="preserve">1 </w:t>
            </w:r>
            <w:proofErr w:type="spellStart"/>
            <w:r>
              <w:t>ngày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14:paraId="0E77AB13" w14:textId="1B1758C9" w:rsidR="00712A36" w:rsidRPr="00712A36" w:rsidRDefault="003766EE" w:rsidP="00D82C6E">
            <w:pPr>
              <w:pStyle w:val="table2"/>
            </w:pPr>
            <w:r>
              <w:t>24/11/2020</w:t>
            </w:r>
          </w:p>
        </w:tc>
        <w:tc>
          <w:tcPr>
            <w:tcW w:w="1328" w:type="dxa"/>
            <w:shd w:val="clear" w:color="auto" w:fill="auto"/>
          </w:tcPr>
          <w:p w14:paraId="1FEAB067" w14:textId="787D3E79" w:rsidR="00712A36" w:rsidRPr="00712A36" w:rsidRDefault="003766EE" w:rsidP="00D82C6E">
            <w:pPr>
              <w:pStyle w:val="table2"/>
            </w:pPr>
            <w:r>
              <w:t>25/11/2020</w:t>
            </w:r>
          </w:p>
        </w:tc>
      </w:tr>
    </w:tbl>
    <w:p w14:paraId="350FA936" w14:textId="00136F0F" w:rsidR="00147CB0" w:rsidRPr="009710D4" w:rsidRDefault="00147CB0" w:rsidP="0098430D">
      <w:pPr>
        <w:pStyle w:val="1"/>
      </w:pPr>
      <w:bookmarkStart w:id="51" w:name="_Toc485440163"/>
      <w:bookmarkStart w:id="52" w:name="_Toc489093574"/>
      <w:bookmarkStart w:id="53" w:name="_Toc516633398"/>
      <w:bookmarkStart w:id="54" w:name="_Toc160956444"/>
      <w:bookmarkStart w:id="55" w:name="_Toc49698103"/>
      <w:bookmarkEnd w:id="36"/>
      <w:bookmarkEnd w:id="37"/>
      <w:bookmarkEnd w:id="38"/>
      <w:bookmarkEnd w:id="39"/>
      <w:bookmarkEnd w:id="40"/>
      <w:bookmarkEnd w:id="46"/>
      <w:bookmarkEnd w:id="47"/>
      <w:bookmarkEnd w:id="48"/>
      <w:bookmarkEnd w:id="49"/>
      <w:bookmarkEnd w:id="50"/>
      <w:proofErr w:type="spellStart"/>
      <w:r w:rsidRPr="009710D4">
        <w:t>C</w:t>
      </w:r>
      <w:r w:rsidR="009D01BF" w:rsidRPr="009710D4">
        <w:t>ác</w:t>
      </w:r>
      <w:proofErr w:type="spellEnd"/>
      <w:r w:rsidR="009D01BF" w:rsidRPr="009710D4">
        <w:t xml:space="preserve"> </w:t>
      </w:r>
      <w:proofErr w:type="spellStart"/>
      <w:r w:rsidR="009D01BF" w:rsidRPr="009710D4">
        <w:t>sản</w:t>
      </w:r>
      <w:proofErr w:type="spellEnd"/>
      <w:r w:rsidR="009D01BF" w:rsidRPr="009710D4">
        <w:t xml:space="preserve"> </w:t>
      </w:r>
      <w:proofErr w:type="spellStart"/>
      <w:r w:rsidR="009D01BF" w:rsidRPr="009710D4">
        <w:t>phẩm</w:t>
      </w:r>
      <w:bookmarkEnd w:id="51"/>
      <w:bookmarkEnd w:id="52"/>
      <w:bookmarkEnd w:id="53"/>
      <w:bookmarkEnd w:id="54"/>
      <w:bookmarkEnd w:id="55"/>
      <w:proofErr w:type="spellEnd"/>
    </w:p>
    <w:tbl>
      <w:tblPr>
        <w:tblW w:w="82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2091"/>
        <w:gridCol w:w="1453"/>
        <w:gridCol w:w="2070"/>
        <w:gridCol w:w="1757"/>
      </w:tblGrid>
      <w:tr w:rsidR="00DE5A5C" w:rsidRPr="00D82C6E" w14:paraId="5284694F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bookmarkEnd w:id="6"/>
          <w:bookmarkEnd w:id="7"/>
          <w:bookmarkEnd w:id="8"/>
          <w:bookmarkEnd w:id="9"/>
          <w:bookmarkEnd w:id="10"/>
          <w:bookmarkEnd w:id="22"/>
          <w:bookmarkEnd w:id="23"/>
          <w:bookmarkEnd w:id="24"/>
          <w:bookmarkEnd w:id="25"/>
          <w:bookmarkEnd w:id="26"/>
          <w:p w14:paraId="4D4E6AA6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STT</w:t>
            </w:r>
          </w:p>
        </w:tc>
        <w:tc>
          <w:tcPr>
            <w:tcW w:w="2091" w:type="dxa"/>
            <w:shd w:val="clear" w:color="auto" w:fill="auto"/>
          </w:tcPr>
          <w:p w14:paraId="545E4E80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Sản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453" w:type="dxa"/>
            <w:shd w:val="clear" w:color="auto" w:fill="auto"/>
          </w:tcPr>
          <w:p w14:paraId="40F6696E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Ngày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bàn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14:paraId="48376E23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bàn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1757" w:type="dxa"/>
            <w:shd w:val="clear" w:color="auto" w:fill="auto"/>
          </w:tcPr>
          <w:p w14:paraId="11891201" w14:textId="77777777" w:rsidR="00DE5A5C" w:rsidRPr="00D82C6E" w:rsidRDefault="00DE5A5C" w:rsidP="00300DAB">
            <w:pPr>
              <w:pStyle w:val="HeadingLv1"/>
              <w:spacing w:before="120" w:after="0"/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</w:pP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Người</w:t>
            </w:r>
            <w:proofErr w:type="spellEnd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rFonts w:ascii="Times New Roman" w:hAnsi="Times New Roman" w:cs="Times New Roman"/>
                <w:bCs/>
                <w:color w:val="auto"/>
                <w:sz w:val="26"/>
                <w:szCs w:val="26"/>
              </w:rPr>
              <w:t>nhận</w:t>
            </w:r>
            <w:proofErr w:type="spellEnd"/>
          </w:p>
        </w:tc>
      </w:tr>
      <w:tr w:rsidR="00DE5A5C" w:rsidRPr="00D82C6E" w14:paraId="05C3AD69" w14:textId="77777777" w:rsidTr="00300DAB">
        <w:trPr>
          <w:tblHeader/>
          <w:jc w:val="center"/>
        </w:trPr>
        <w:tc>
          <w:tcPr>
            <w:tcW w:w="836" w:type="dxa"/>
            <w:shd w:val="clear" w:color="auto" w:fill="auto"/>
          </w:tcPr>
          <w:p w14:paraId="3CC8D756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14:paraId="7FF9DDB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Plan&gt;</w:t>
            </w:r>
          </w:p>
        </w:tc>
        <w:tc>
          <w:tcPr>
            <w:tcW w:w="1453" w:type="dxa"/>
            <w:shd w:val="clear" w:color="auto" w:fill="auto"/>
          </w:tcPr>
          <w:p w14:paraId="2FBB059A" w14:textId="5204B639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29/11/2020</w:t>
            </w:r>
          </w:p>
        </w:tc>
        <w:tc>
          <w:tcPr>
            <w:tcW w:w="2070" w:type="dxa"/>
            <w:shd w:val="clear" w:color="auto" w:fill="auto"/>
          </w:tcPr>
          <w:p w14:paraId="34D2BC3D" w14:textId="3C21AC4F" w:rsidR="00DE5A5C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Đỗ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Thành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1757" w:type="dxa"/>
            <w:shd w:val="clear" w:color="auto" w:fill="auto"/>
          </w:tcPr>
          <w:p w14:paraId="138C3B1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Đỗ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Thành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Danh</w:t>
            </w:r>
            <w:proofErr w:type="spellEnd"/>
          </w:p>
        </w:tc>
      </w:tr>
      <w:tr w:rsidR="00DE5A5C" w:rsidRPr="00D82C6E" w14:paraId="6618D3B5" w14:textId="77777777" w:rsidTr="00300DAB">
        <w:trPr>
          <w:jc w:val="center"/>
        </w:trPr>
        <w:tc>
          <w:tcPr>
            <w:tcW w:w="836" w:type="dxa"/>
          </w:tcPr>
          <w:p w14:paraId="3EE056A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2</w:t>
            </w:r>
          </w:p>
        </w:tc>
        <w:tc>
          <w:tcPr>
            <w:tcW w:w="2091" w:type="dxa"/>
          </w:tcPr>
          <w:p w14:paraId="3F685540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&lt;Test cases&gt;</w:t>
            </w:r>
          </w:p>
        </w:tc>
        <w:tc>
          <w:tcPr>
            <w:tcW w:w="1453" w:type="dxa"/>
          </w:tcPr>
          <w:p w14:paraId="209B4E45" w14:textId="1E35B330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29/11/2020</w:t>
            </w:r>
          </w:p>
        </w:tc>
        <w:tc>
          <w:tcPr>
            <w:tcW w:w="2070" w:type="dxa"/>
          </w:tcPr>
          <w:p w14:paraId="5578D9D3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Nguyễn</w:t>
            </w:r>
            <w:proofErr w:type="spellEnd"/>
            <w:r w:rsidRPr="00D82C6E">
              <w:rPr>
                <w:sz w:val="26"/>
                <w:szCs w:val="26"/>
              </w:rPr>
              <w:t xml:space="preserve"> Minh </w:t>
            </w:r>
            <w:proofErr w:type="spellStart"/>
            <w:r w:rsidRPr="00D82C6E">
              <w:rPr>
                <w:sz w:val="26"/>
                <w:szCs w:val="26"/>
              </w:rPr>
              <w:t>Quang</w:t>
            </w:r>
            <w:proofErr w:type="spellEnd"/>
          </w:p>
          <w:p w14:paraId="0A6D01B8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Trần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Thanh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Hưởng</w:t>
            </w:r>
            <w:proofErr w:type="spellEnd"/>
          </w:p>
          <w:p w14:paraId="12E7AA84" w14:textId="77777777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Đỗ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Thanh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Danh</w:t>
            </w:r>
            <w:proofErr w:type="spellEnd"/>
          </w:p>
          <w:p w14:paraId="011674A1" w14:textId="01B76612" w:rsidR="00D82C6E" w:rsidRPr="00D82C6E" w:rsidRDefault="00D82C6E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Nguyễn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Phương</w:t>
            </w:r>
            <w:proofErr w:type="spellEnd"/>
            <w:r w:rsidRPr="00D82C6E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757" w:type="dxa"/>
          </w:tcPr>
          <w:p w14:paraId="5584E382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Đỗ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Thành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Danh</w:t>
            </w:r>
            <w:proofErr w:type="spellEnd"/>
          </w:p>
        </w:tc>
      </w:tr>
      <w:tr w:rsidR="00DE5A5C" w:rsidRPr="00D82C6E" w14:paraId="2A445259" w14:textId="77777777" w:rsidTr="00300DAB">
        <w:trPr>
          <w:jc w:val="center"/>
        </w:trPr>
        <w:tc>
          <w:tcPr>
            <w:tcW w:w="836" w:type="dxa"/>
          </w:tcPr>
          <w:p w14:paraId="617EB81E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3</w:t>
            </w:r>
          </w:p>
        </w:tc>
        <w:tc>
          <w:tcPr>
            <w:tcW w:w="2091" w:type="dxa"/>
          </w:tcPr>
          <w:p w14:paraId="556A5048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&lt;Defect reports&gt;</w:t>
            </w:r>
          </w:p>
        </w:tc>
        <w:tc>
          <w:tcPr>
            <w:tcW w:w="1453" w:type="dxa"/>
          </w:tcPr>
          <w:p w14:paraId="6A96BDE2" w14:textId="11C6BD0E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r w:rsidRPr="00D82C6E">
              <w:rPr>
                <w:sz w:val="26"/>
                <w:szCs w:val="26"/>
              </w:rPr>
              <w:t>30/11/2020</w:t>
            </w:r>
          </w:p>
        </w:tc>
        <w:tc>
          <w:tcPr>
            <w:tcW w:w="2070" w:type="dxa"/>
          </w:tcPr>
          <w:p w14:paraId="33FF7E3D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Nguyễn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Phương</w:t>
            </w:r>
            <w:proofErr w:type="spellEnd"/>
            <w:r w:rsidRPr="00D82C6E">
              <w:rPr>
                <w:sz w:val="26"/>
                <w:szCs w:val="26"/>
              </w:rPr>
              <w:t xml:space="preserve"> Nam</w:t>
            </w:r>
          </w:p>
        </w:tc>
        <w:tc>
          <w:tcPr>
            <w:tcW w:w="1757" w:type="dxa"/>
          </w:tcPr>
          <w:p w14:paraId="6B9ABCA7" w14:textId="77777777" w:rsidR="00DE5A5C" w:rsidRPr="00D82C6E" w:rsidRDefault="00DE5A5C" w:rsidP="00300DAB">
            <w:pPr>
              <w:pStyle w:val="Bang"/>
              <w:rPr>
                <w:sz w:val="26"/>
                <w:szCs w:val="26"/>
              </w:rPr>
            </w:pPr>
            <w:proofErr w:type="spellStart"/>
            <w:r w:rsidRPr="00D82C6E">
              <w:rPr>
                <w:sz w:val="26"/>
                <w:szCs w:val="26"/>
              </w:rPr>
              <w:t>Đỗ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Thành</w:t>
            </w:r>
            <w:proofErr w:type="spellEnd"/>
            <w:r w:rsidRPr="00D82C6E">
              <w:rPr>
                <w:sz w:val="26"/>
                <w:szCs w:val="26"/>
              </w:rPr>
              <w:t xml:space="preserve"> </w:t>
            </w:r>
            <w:proofErr w:type="spellStart"/>
            <w:r w:rsidRPr="00D82C6E">
              <w:rPr>
                <w:sz w:val="26"/>
                <w:szCs w:val="26"/>
              </w:rPr>
              <w:t>Danh</w:t>
            </w:r>
            <w:proofErr w:type="spellEnd"/>
          </w:p>
        </w:tc>
      </w:tr>
    </w:tbl>
    <w:p w14:paraId="6C59EAE7" w14:textId="77777777" w:rsidR="004F5996" w:rsidRPr="00147CB0" w:rsidRDefault="004F5996" w:rsidP="00147CB0"/>
    <w:sectPr w:rsidR="004F5996" w:rsidRPr="00147CB0" w:rsidSect="007D792B">
      <w:footerReference w:type="default" r:id="rId10"/>
      <w:pgSz w:w="11907" w:h="16840" w:code="9"/>
      <w:pgMar w:top="1418" w:right="1134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39E62" w14:textId="77777777" w:rsidR="005D7BA7" w:rsidRDefault="005D7BA7">
      <w:r>
        <w:separator/>
      </w:r>
    </w:p>
  </w:endnote>
  <w:endnote w:type="continuationSeparator" w:id="0">
    <w:p w14:paraId="4383A032" w14:textId="77777777" w:rsidR="005D7BA7" w:rsidRDefault="005D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21F3E6" w14:textId="77777777" w:rsidR="00300DAB" w:rsidRPr="007D792B" w:rsidRDefault="00300DAB" w:rsidP="007D792B">
    <w:pPr>
      <w:pStyle w:val="Footer"/>
      <w:pBdr>
        <w:top w:val="single" w:sz="4" w:space="1" w:color="auto"/>
      </w:pBdr>
      <w:spacing w:line="240" w:lineRule="auto"/>
      <w:rPr>
        <w:rFonts w:asciiTheme="majorHAnsi" w:hAnsiTheme="majorHAnsi" w:cstheme="majorHAnsi"/>
        <w:sz w:val="26"/>
        <w:szCs w:val="26"/>
      </w:rPr>
    </w:pPr>
    <w:proofErr w:type="spellStart"/>
    <w:r>
      <w:rPr>
        <w:rFonts w:asciiTheme="majorHAnsi" w:hAnsiTheme="majorHAnsi" w:cstheme="majorHAnsi"/>
        <w:sz w:val="26"/>
        <w:szCs w:val="26"/>
      </w:rPr>
      <w:t>T</w:t>
    </w:r>
    <w:r w:rsidRPr="007D792B">
      <w:rPr>
        <w:rFonts w:asciiTheme="majorHAnsi" w:hAnsiTheme="majorHAnsi" w:cstheme="majorHAnsi"/>
        <w:sz w:val="26"/>
        <w:szCs w:val="26"/>
      </w:rPr>
      <w:t>ên</w:t>
    </w:r>
    <w:proofErr w:type="spellEnd"/>
    <w:r w:rsidRPr="007D792B">
      <w:rPr>
        <w:rFonts w:asciiTheme="majorHAnsi" w:hAnsiTheme="majorHAnsi" w:cstheme="majorHAnsi"/>
        <w:sz w:val="26"/>
        <w:szCs w:val="26"/>
      </w:rPr>
      <w:t xml:space="preserve"> </w:t>
    </w:r>
    <w:proofErr w:type="spellStart"/>
    <w:r w:rsidRPr="007D792B">
      <w:rPr>
        <w:rFonts w:asciiTheme="majorHAnsi" w:hAnsiTheme="majorHAnsi" w:cstheme="majorHAnsi"/>
        <w:sz w:val="26"/>
        <w:szCs w:val="26"/>
      </w:rPr>
      <w:t>dự</w:t>
    </w:r>
    <w:proofErr w:type="spellEnd"/>
    <w:r w:rsidRPr="007D792B">
      <w:rPr>
        <w:rFonts w:asciiTheme="majorHAnsi" w:hAnsiTheme="majorHAnsi" w:cstheme="majorHAnsi"/>
        <w:sz w:val="26"/>
        <w:szCs w:val="26"/>
      </w:rPr>
      <w:t xml:space="preserve"> </w:t>
    </w:r>
    <w:proofErr w:type="spellStart"/>
    <w:r w:rsidRPr="007D792B">
      <w:rPr>
        <w:rFonts w:asciiTheme="majorHAnsi" w:hAnsiTheme="majorHAnsi" w:cstheme="majorHAnsi"/>
        <w:sz w:val="26"/>
        <w:szCs w:val="26"/>
      </w:rPr>
      <w:t>án</w:t>
    </w:r>
    <w:proofErr w:type="spellEnd"/>
    <w:r w:rsidRPr="007D792B">
      <w:rPr>
        <w:rFonts w:asciiTheme="majorHAnsi" w:hAnsiTheme="majorHAnsi" w:cstheme="majorHAnsi"/>
        <w:sz w:val="26"/>
        <w:szCs w:val="26"/>
      </w:rPr>
      <w:t xml:space="preserve">: </w:t>
    </w:r>
    <w:proofErr w:type="spellStart"/>
    <w:r>
      <w:rPr>
        <w:rFonts w:asciiTheme="majorHAnsi" w:hAnsiTheme="majorHAnsi" w:cstheme="majorHAnsi"/>
        <w:sz w:val="26"/>
        <w:szCs w:val="26"/>
      </w:rPr>
      <w:t>Kế</w:t>
    </w:r>
    <w:proofErr w:type="spellEnd"/>
    <w:r>
      <w:rPr>
        <w:rFonts w:asciiTheme="majorHAnsi" w:hAnsiTheme="majorHAnsi" w:cstheme="majorHAnsi"/>
        <w:sz w:val="26"/>
        <w:szCs w:val="26"/>
      </w:rPr>
      <w:t xml:space="preserve"> </w:t>
    </w:r>
    <w:proofErr w:type="spellStart"/>
    <w:r>
      <w:rPr>
        <w:rFonts w:asciiTheme="majorHAnsi" w:hAnsiTheme="majorHAnsi" w:cstheme="majorHAnsi"/>
        <w:sz w:val="26"/>
        <w:szCs w:val="26"/>
      </w:rPr>
      <w:t>hoạch</w:t>
    </w:r>
    <w:proofErr w:type="spellEnd"/>
    <w:r>
      <w:rPr>
        <w:rFonts w:asciiTheme="majorHAnsi" w:hAnsiTheme="majorHAnsi" w:cstheme="majorHAnsi"/>
        <w:sz w:val="26"/>
        <w:szCs w:val="26"/>
      </w:rPr>
      <w:t xml:space="preserve"> Test</w:t>
    </w:r>
    <w:r>
      <w:rPr>
        <w:rFonts w:asciiTheme="majorHAnsi" w:hAnsiTheme="majorHAnsi" w:cstheme="majorHAnsi"/>
        <w:sz w:val="26"/>
        <w:szCs w:val="26"/>
      </w:rPr>
      <w:tab/>
    </w:r>
    <w:r>
      <w:rPr>
        <w:rFonts w:asciiTheme="majorHAnsi" w:hAnsiTheme="majorHAnsi" w:cstheme="majorHAnsi"/>
        <w:sz w:val="26"/>
        <w:szCs w:val="26"/>
      </w:rPr>
      <w:tab/>
    </w:r>
    <w:r w:rsidRPr="007D792B">
      <w:rPr>
        <w:rFonts w:asciiTheme="majorHAnsi" w:hAnsiTheme="majorHAnsi" w:cstheme="majorHAnsi"/>
        <w:sz w:val="26"/>
        <w:szCs w:val="26"/>
      </w:rPr>
      <w:fldChar w:fldCharType="begin"/>
    </w:r>
    <w:r w:rsidRPr="007D792B">
      <w:rPr>
        <w:rFonts w:asciiTheme="majorHAnsi" w:hAnsiTheme="majorHAnsi" w:cstheme="majorHAnsi"/>
        <w:sz w:val="26"/>
        <w:szCs w:val="26"/>
      </w:rPr>
      <w:instrText xml:space="preserve"> PAGE   \* MERGEFORMAT </w:instrText>
    </w:r>
    <w:r w:rsidRPr="007D792B">
      <w:rPr>
        <w:rFonts w:asciiTheme="majorHAnsi" w:hAnsiTheme="majorHAnsi" w:cstheme="majorHAnsi"/>
        <w:sz w:val="26"/>
        <w:szCs w:val="26"/>
      </w:rPr>
      <w:fldChar w:fldCharType="separate"/>
    </w:r>
    <w:r w:rsidR="00DB46BB">
      <w:rPr>
        <w:rFonts w:asciiTheme="majorHAnsi" w:hAnsiTheme="majorHAnsi" w:cstheme="majorHAnsi"/>
        <w:noProof/>
        <w:sz w:val="26"/>
        <w:szCs w:val="26"/>
      </w:rPr>
      <w:t>10</w:t>
    </w:r>
    <w:r w:rsidRPr="007D792B">
      <w:rPr>
        <w:rFonts w:asciiTheme="majorHAnsi" w:hAnsiTheme="majorHAnsi" w:cstheme="majorHAnsi"/>
        <w:noProof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DABE5" w14:textId="77777777" w:rsidR="005D7BA7" w:rsidRDefault="005D7BA7">
      <w:r>
        <w:separator/>
      </w:r>
    </w:p>
  </w:footnote>
  <w:footnote w:type="continuationSeparator" w:id="0">
    <w:p w14:paraId="7E4C44D6" w14:textId="77777777" w:rsidR="005D7BA7" w:rsidRDefault="005D7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75AEA0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4746CB"/>
    <w:multiLevelType w:val="multilevel"/>
    <w:tmpl w:val="1A2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E70BC"/>
    <w:multiLevelType w:val="hybridMultilevel"/>
    <w:tmpl w:val="3366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0785A"/>
    <w:multiLevelType w:val="hybridMultilevel"/>
    <w:tmpl w:val="C03AF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DA13EB"/>
    <w:multiLevelType w:val="multilevel"/>
    <w:tmpl w:val="B53AF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BC5181"/>
    <w:multiLevelType w:val="hybridMultilevel"/>
    <w:tmpl w:val="B8D0A5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EAADF1A">
      <w:start w:val="1"/>
      <w:numFmt w:val="bullet"/>
      <w:pStyle w:val="nd4"/>
      <w:lvlText w:val=""/>
      <w:lvlJc w:val="left"/>
      <w:pPr>
        <w:tabs>
          <w:tab w:val="num" w:pos="2232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73F1338"/>
    <w:multiLevelType w:val="hybridMultilevel"/>
    <w:tmpl w:val="E856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D6762"/>
    <w:multiLevelType w:val="hybridMultilevel"/>
    <w:tmpl w:val="E4C84A54"/>
    <w:lvl w:ilvl="0" w:tplc="CB369320">
      <w:start w:val="30"/>
      <w:numFmt w:val="bullet"/>
      <w:lvlText w:val="-"/>
      <w:lvlJc w:val="left"/>
      <w:pPr>
        <w:tabs>
          <w:tab w:val="num" w:pos="810"/>
        </w:tabs>
        <w:ind w:left="810" w:hanging="360"/>
      </w:pPr>
      <w:rPr>
        <w:rFonts w:ascii="Times New Roman" w:eastAsia="Times New Roman" w:hAnsi="Times New Roman" w:cs="Times New Roman" w:hint="default"/>
      </w:rPr>
    </w:lvl>
    <w:lvl w:ilvl="1" w:tplc="43FC7630">
      <w:start w:val="1"/>
      <w:numFmt w:val="bullet"/>
      <w:pStyle w:val="ListBullet"/>
      <w:lvlText w:val=""/>
      <w:lvlJc w:val="left"/>
      <w:pPr>
        <w:tabs>
          <w:tab w:val="num" w:pos="821"/>
        </w:tabs>
        <w:ind w:left="181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8">
    <w:nsid w:val="219B6471"/>
    <w:multiLevelType w:val="multilevel"/>
    <w:tmpl w:val="FE9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463FA0"/>
    <w:multiLevelType w:val="hybridMultilevel"/>
    <w:tmpl w:val="4DE26F7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7330A1A"/>
    <w:multiLevelType w:val="hybridMultilevel"/>
    <w:tmpl w:val="5606BFBA"/>
    <w:lvl w:ilvl="0" w:tplc="F816FF8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60F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246C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D48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C0B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7AE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AA60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E5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3AB0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292E6B"/>
    <w:multiLevelType w:val="multilevel"/>
    <w:tmpl w:val="1B6A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3748C1"/>
    <w:multiLevelType w:val="hybridMultilevel"/>
    <w:tmpl w:val="C226D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>
    <w:nsid w:val="59683461"/>
    <w:multiLevelType w:val="multilevel"/>
    <w:tmpl w:val="AFB6639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65215E0C"/>
    <w:multiLevelType w:val="hybridMultilevel"/>
    <w:tmpl w:val="9918D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974BAE"/>
    <w:multiLevelType w:val="hybridMultilevel"/>
    <w:tmpl w:val="135CFEA2"/>
    <w:lvl w:ilvl="0" w:tplc="8AFA357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5135A"/>
    <w:multiLevelType w:val="hybridMultilevel"/>
    <w:tmpl w:val="42C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>
    <w:nsid w:val="7A804E0B"/>
    <w:multiLevelType w:val="hybridMultilevel"/>
    <w:tmpl w:val="6FD4B15A"/>
    <w:lvl w:ilvl="0" w:tplc="67D00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0D8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073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4AAE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6E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06A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E8EE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26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69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29707D"/>
    <w:multiLevelType w:val="hybridMultilevel"/>
    <w:tmpl w:val="C7F24C58"/>
    <w:lvl w:ilvl="0" w:tplc="52F63B9E">
      <w:start w:val="1"/>
      <w:numFmt w:val="bullet"/>
      <w:pStyle w:val="nd2"/>
      <w:lvlText w:val="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A834C8"/>
    <w:multiLevelType w:val="hybridMultilevel"/>
    <w:tmpl w:val="4202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F10577"/>
    <w:multiLevelType w:val="hybridMultilevel"/>
    <w:tmpl w:val="3236D05E"/>
    <w:lvl w:ilvl="0" w:tplc="4304813E">
      <w:start w:val="1"/>
      <w:numFmt w:val="bullet"/>
      <w:pStyle w:val="nd3"/>
      <w:lvlText w:val=""/>
      <w:lvlJc w:val="left"/>
      <w:pPr>
        <w:tabs>
          <w:tab w:val="num" w:pos="936"/>
        </w:tabs>
        <w:ind w:left="936" w:hanging="576"/>
      </w:pPr>
      <w:rPr>
        <w:rFonts w:ascii="Wingdings" w:hAnsi="Wingdings" w:hint="default"/>
      </w:rPr>
    </w:lvl>
    <w:lvl w:ilvl="1" w:tplc="ECA8794A">
      <w:start w:val="1"/>
      <w:numFmt w:val="bullet"/>
      <w:lvlText w:val=""/>
      <w:lvlJc w:val="left"/>
      <w:pPr>
        <w:tabs>
          <w:tab w:val="num" w:pos="1656"/>
        </w:tabs>
        <w:ind w:left="1656" w:hanging="576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23"/>
  </w:num>
  <w:num w:numId="5">
    <w:abstractNumId w:val="5"/>
  </w:num>
  <w:num w:numId="6">
    <w:abstractNumId w:val="7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12"/>
  </w:num>
  <w:num w:numId="12">
    <w:abstractNumId w:val="19"/>
  </w:num>
  <w:num w:numId="13">
    <w:abstractNumId w:val="20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  <w:num w:numId="18">
    <w:abstractNumId w:val="1"/>
  </w:num>
  <w:num w:numId="19">
    <w:abstractNumId w:val="8"/>
  </w:num>
  <w:num w:numId="20">
    <w:abstractNumId w:val="18"/>
  </w:num>
  <w:num w:numId="21">
    <w:abstractNumId w:val="17"/>
  </w:num>
  <w:num w:numId="22">
    <w:abstractNumId w:val="2"/>
  </w:num>
  <w:num w:numId="23">
    <w:abstractNumId w:val="6"/>
  </w:num>
  <w:num w:numId="24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C68"/>
    <w:rsid w:val="00000049"/>
    <w:rsid w:val="0000111A"/>
    <w:rsid w:val="000013A3"/>
    <w:rsid w:val="00007214"/>
    <w:rsid w:val="0001467A"/>
    <w:rsid w:val="00015635"/>
    <w:rsid w:val="00043ED3"/>
    <w:rsid w:val="00045548"/>
    <w:rsid w:val="000464A8"/>
    <w:rsid w:val="0005550A"/>
    <w:rsid w:val="0006060D"/>
    <w:rsid w:val="00060E60"/>
    <w:rsid w:val="00065565"/>
    <w:rsid w:val="0007111D"/>
    <w:rsid w:val="000757F8"/>
    <w:rsid w:val="000774F3"/>
    <w:rsid w:val="0008182A"/>
    <w:rsid w:val="00086DB5"/>
    <w:rsid w:val="000910E4"/>
    <w:rsid w:val="00094C93"/>
    <w:rsid w:val="000A2C50"/>
    <w:rsid w:val="000A3A93"/>
    <w:rsid w:val="000B441A"/>
    <w:rsid w:val="000B61DE"/>
    <w:rsid w:val="000C3AF9"/>
    <w:rsid w:val="000E0FC1"/>
    <w:rsid w:val="000F08D8"/>
    <w:rsid w:val="000F4CA4"/>
    <w:rsid w:val="000F6915"/>
    <w:rsid w:val="00100105"/>
    <w:rsid w:val="00105736"/>
    <w:rsid w:val="00110AB4"/>
    <w:rsid w:val="001124A1"/>
    <w:rsid w:val="00114C48"/>
    <w:rsid w:val="00121D27"/>
    <w:rsid w:val="0013038F"/>
    <w:rsid w:val="00133935"/>
    <w:rsid w:val="00135891"/>
    <w:rsid w:val="001368BA"/>
    <w:rsid w:val="00144E33"/>
    <w:rsid w:val="00147111"/>
    <w:rsid w:val="001474A4"/>
    <w:rsid w:val="00147CB0"/>
    <w:rsid w:val="001542EF"/>
    <w:rsid w:val="00155D4A"/>
    <w:rsid w:val="00156357"/>
    <w:rsid w:val="0015696B"/>
    <w:rsid w:val="001731DF"/>
    <w:rsid w:val="00184ED6"/>
    <w:rsid w:val="001939B7"/>
    <w:rsid w:val="00194663"/>
    <w:rsid w:val="001958ED"/>
    <w:rsid w:val="001A00AC"/>
    <w:rsid w:val="001A5F61"/>
    <w:rsid w:val="001A6A6E"/>
    <w:rsid w:val="001B027D"/>
    <w:rsid w:val="001B0A15"/>
    <w:rsid w:val="001B563D"/>
    <w:rsid w:val="001B69EF"/>
    <w:rsid w:val="001C2C61"/>
    <w:rsid w:val="001C2D6D"/>
    <w:rsid w:val="001C41FB"/>
    <w:rsid w:val="001C74E5"/>
    <w:rsid w:val="001C7791"/>
    <w:rsid w:val="001D099A"/>
    <w:rsid w:val="001D3E59"/>
    <w:rsid w:val="001E5E0C"/>
    <w:rsid w:val="001E6741"/>
    <w:rsid w:val="001F1065"/>
    <w:rsid w:val="001F1395"/>
    <w:rsid w:val="001F4C42"/>
    <w:rsid w:val="001F5E01"/>
    <w:rsid w:val="002013DB"/>
    <w:rsid w:val="00210491"/>
    <w:rsid w:val="00212A69"/>
    <w:rsid w:val="002327E4"/>
    <w:rsid w:val="00235C24"/>
    <w:rsid w:val="002368EC"/>
    <w:rsid w:val="00244CD2"/>
    <w:rsid w:val="00261949"/>
    <w:rsid w:val="00271DDF"/>
    <w:rsid w:val="00273680"/>
    <w:rsid w:val="00275B89"/>
    <w:rsid w:val="0029171C"/>
    <w:rsid w:val="00292888"/>
    <w:rsid w:val="00294346"/>
    <w:rsid w:val="002A607B"/>
    <w:rsid w:val="002A7B4D"/>
    <w:rsid w:val="002B4A6A"/>
    <w:rsid w:val="002B652E"/>
    <w:rsid w:val="002D2C84"/>
    <w:rsid w:val="002D693D"/>
    <w:rsid w:val="002E3528"/>
    <w:rsid w:val="002F0D95"/>
    <w:rsid w:val="002F6053"/>
    <w:rsid w:val="002F65D2"/>
    <w:rsid w:val="00300DAB"/>
    <w:rsid w:val="00306483"/>
    <w:rsid w:val="00310963"/>
    <w:rsid w:val="00311A19"/>
    <w:rsid w:val="00321A93"/>
    <w:rsid w:val="00322E3C"/>
    <w:rsid w:val="00331691"/>
    <w:rsid w:val="00335F66"/>
    <w:rsid w:val="00341535"/>
    <w:rsid w:val="00344496"/>
    <w:rsid w:val="00345324"/>
    <w:rsid w:val="00345D20"/>
    <w:rsid w:val="00346230"/>
    <w:rsid w:val="00351005"/>
    <w:rsid w:val="00351BC9"/>
    <w:rsid w:val="00353BF2"/>
    <w:rsid w:val="00354A01"/>
    <w:rsid w:val="00354F4C"/>
    <w:rsid w:val="00361A65"/>
    <w:rsid w:val="00371538"/>
    <w:rsid w:val="00375B9B"/>
    <w:rsid w:val="003766EE"/>
    <w:rsid w:val="00377EF2"/>
    <w:rsid w:val="003913DA"/>
    <w:rsid w:val="003A28DA"/>
    <w:rsid w:val="003A6994"/>
    <w:rsid w:val="003B0054"/>
    <w:rsid w:val="003B12AE"/>
    <w:rsid w:val="003C713A"/>
    <w:rsid w:val="003D0067"/>
    <w:rsid w:val="003D2A0D"/>
    <w:rsid w:val="003D4024"/>
    <w:rsid w:val="003E272D"/>
    <w:rsid w:val="003E4187"/>
    <w:rsid w:val="003E4EB2"/>
    <w:rsid w:val="003E780B"/>
    <w:rsid w:val="003F0C68"/>
    <w:rsid w:val="004021A6"/>
    <w:rsid w:val="004056BC"/>
    <w:rsid w:val="0040781D"/>
    <w:rsid w:val="00411CB3"/>
    <w:rsid w:val="004135A0"/>
    <w:rsid w:val="0041475D"/>
    <w:rsid w:val="0041500B"/>
    <w:rsid w:val="00426B95"/>
    <w:rsid w:val="00426EEA"/>
    <w:rsid w:val="004322D0"/>
    <w:rsid w:val="00434E4C"/>
    <w:rsid w:val="00436F01"/>
    <w:rsid w:val="00437E27"/>
    <w:rsid w:val="004405BD"/>
    <w:rsid w:val="00441958"/>
    <w:rsid w:val="004433BB"/>
    <w:rsid w:val="004434F9"/>
    <w:rsid w:val="00444859"/>
    <w:rsid w:val="0044645B"/>
    <w:rsid w:val="00447B48"/>
    <w:rsid w:val="00451C37"/>
    <w:rsid w:val="00463872"/>
    <w:rsid w:val="0046793A"/>
    <w:rsid w:val="004708DB"/>
    <w:rsid w:val="004725AC"/>
    <w:rsid w:val="00483199"/>
    <w:rsid w:val="00483D9A"/>
    <w:rsid w:val="00494284"/>
    <w:rsid w:val="004A50C0"/>
    <w:rsid w:val="004B0C82"/>
    <w:rsid w:val="004B1E73"/>
    <w:rsid w:val="004C0120"/>
    <w:rsid w:val="004D0D7B"/>
    <w:rsid w:val="004D2BCB"/>
    <w:rsid w:val="004E1256"/>
    <w:rsid w:val="004E23BF"/>
    <w:rsid w:val="004E41DA"/>
    <w:rsid w:val="004F5996"/>
    <w:rsid w:val="0050613F"/>
    <w:rsid w:val="00513435"/>
    <w:rsid w:val="005204DF"/>
    <w:rsid w:val="005217B9"/>
    <w:rsid w:val="00523DB8"/>
    <w:rsid w:val="005364C7"/>
    <w:rsid w:val="00543278"/>
    <w:rsid w:val="005631BF"/>
    <w:rsid w:val="00573A7A"/>
    <w:rsid w:val="0058171B"/>
    <w:rsid w:val="005918BE"/>
    <w:rsid w:val="005A0597"/>
    <w:rsid w:val="005A0A19"/>
    <w:rsid w:val="005A3B3C"/>
    <w:rsid w:val="005A5006"/>
    <w:rsid w:val="005A72E0"/>
    <w:rsid w:val="005B00F0"/>
    <w:rsid w:val="005B07EA"/>
    <w:rsid w:val="005B0C94"/>
    <w:rsid w:val="005B10C7"/>
    <w:rsid w:val="005B231D"/>
    <w:rsid w:val="005B4836"/>
    <w:rsid w:val="005B4FB1"/>
    <w:rsid w:val="005B7C2B"/>
    <w:rsid w:val="005C0536"/>
    <w:rsid w:val="005C4538"/>
    <w:rsid w:val="005C4C54"/>
    <w:rsid w:val="005D3F4F"/>
    <w:rsid w:val="005D6785"/>
    <w:rsid w:val="005D7AB8"/>
    <w:rsid w:val="005D7BA7"/>
    <w:rsid w:val="005E20F8"/>
    <w:rsid w:val="005F04B9"/>
    <w:rsid w:val="005F0C93"/>
    <w:rsid w:val="005F42E7"/>
    <w:rsid w:val="005F4B38"/>
    <w:rsid w:val="005F619E"/>
    <w:rsid w:val="005F695C"/>
    <w:rsid w:val="006005E8"/>
    <w:rsid w:val="006057CC"/>
    <w:rsid w:val="00605B10"/>
    <w:rsid w:val="00607C5A"/>
    <w:rsid w:val="0061027A"/>
    <w:rsid w:val="00612205"/>
    <w:rsid w:val="00613FCC"/>
    <w:rsid w:val="00616347"/>
    <w:rsid w:val="00622A58"/>
    <w:rsid w:val="006270AC"/>
    <w:rsid w:val="00631783"/>
    <w:rsid w:val="0063258D"/>
    <w:rsid w:val="00636E4E"/>
    <w:rsid w:val="00650D65"/>
    <w:rsid w:val="00654D9B"/>
    <w:rsid w:val="00655C5E"/>
    <w:rsid w:val="006618AE"/>
    <w:rsid w:val="006758C3"/>
    <w:rsid w:val="0067713E"/>
    <w:rsid w:val="00682F18"/>
    <w:rsid w:val="0068311D"/>
    <w:rsid w:val="00686218"/>
    <w:rsid w:val="00687765"/>
    <w:rsid w:val="00690430"/>
    <w:rsid w:val="00690AF8"/>
    <w:rsid w:val="00697138"/>
    <w:rsid w:val="00697ACC"/>
    <w:rsid w:val="006A6A56"/>
    <w:rsid w:val="006A6B1B"/>
    <w:rsid w:val="006B38C9"/>
    <w:rsid w:val="006B466E"/>
    <w:rsid w:val="006B7425"/>
    <w:rsid w:val="006B7EAD"/>
    <w:rsid w:val="006C03B9"/>
    <w:rsid w:val="006C0915"/>
    <w:rsid w:val="006C2564"/>
    <w:rsid w:val="006C47EF"/>
    <w:rsid w:val="006C6EAE"/>
    <w:rsid w:val="006D209C"/>
    <w:rsid w:val="006D619A"/>
    <w:rsid w:val="006E1F0C"/>
    <w:rsid w:val="006E2657"/>
    <w:rsid w:val="006F7A77"/>
    <w:rsid w:val="00702937"/>
    <w:rsid w:val="00710A8E"/>
    <w:rsid w:val="00712A36"/>
    <w:rsid w:val="0071757A"/>
    <w:rsid w:val="00720181"/>
    <w:rsid w:val="00723080"/>
    <w:rsid w:val="00733D1E"/>
    <w:rsid w:val="00745827"/>
    <w:rsid w:val="0075208A"/>
    <w:rsid w:val="0075797E"/>
    <w:rsid w:val="0076170A"/>
    <w:rsid w:val="00770502"/>
    <w:rsid w:val="007712C5"/>
    <w:rsid w:val="0077712D"/>
    <w:rsid w:val="00780966"/>
    <w:rsid w:val="00787F3A"/>
    <w:rsid w:val="00790E60"/>
    <w:rsid w:val="007926C1"/>
    <w:rsid w:val="007942C9"/>
    <w:rsid w:val="00796AA0"/>
    <w:rsid w:val="007A0645"/>
    <w:rsid w:val="007B3396"/>
    <w:rsid w:val="007B501B"/>
    <w:rsid w:val="007C1D31"/>
    <w:rsid w:val="007C225D"/>
    <w:rsid w:val="007C5B19"/>
    <w:rsid w:val="007D2095"/>
    <w:rsid w:val="007D544B"/>
    <w:rsid w:val="007D792B"/>
    <w:rsid w:val="007E09FD"/>
    <w:rsid w:val="007E3128"/>
    <w:rsid w:val="007E3ECA"/>
    <w:rsid w:val="007F6538"/>
    <w:rsid w:val="007F799F"/>
    <w:rsid w:val="00800ED0"/>
    <w:rsid w:val="00804E7C"/>
    <w:rsid w:val="00815D4B"/>
    <w:rsid w:val="008214ED"/>
    <w:rsid w:val="0082270A"/>
    <w:rsid w:val="00825F85"/>
    <w:rsid w:val="00826E1F"/>
    <w:rsid w:val="00850105"/>
    <w:rsid w:val="00855010"/>
    <w:rsid w:val="008571A6"/>
    <w:rsid w:val="00860A22"/>
    <w:rsid w:val="00861684"/>
    <w:rsid w:val="00880D50"/>
    <w:rsid w:val="008818C5"/>
    <w:rsid w:val="008837DA"/>
    <w:rsid w:val="00886C55"/>
    <w:rsid w:val="00887C8D"/>
    <w:rsid w:val="00895130"/>
    <w:rsid w:val="008B0E26"/>
    <w:rsid w:val="008C4DC5"/>
    <w:rsid w:val="008C52D5"/>
    <w:rsid w:val="008C6C90"/>
    <w:rsid w:val="008D01EF"/>
    <w:rsid w:val="008D4AEA"/>
    <w:rsid w:val="008D4D47"/>
    <w:rsid w:val="008D7589"/>
    <w:rsid w:val="008F01D8"/>
    <w:rsid w:val="008F3324"/>
    <w:rsid w:val="008F4EC7"/>
    <w:rsid w:val="008F6107"/>
    <w:rsid w:val="0090102A"/>
    <w:rsid w:val="00904CB2"/>
    <w:rsid w:val="009205AB"/>
    <w:rsid w:val="00932D4D"/>
    <w:rsid w:val="00943328"/>
    <w:rsid w:val="00943B59"/>
    <w:rsid w:val="009469DD"/>
    <w:rsid w:val="009539B0"/>
    <w:rsid w:val="00955602"/>
    <w:rsid w:val="00957222"/>
    <w:rsid w:val="00966810"/>
    <w:rsid w:val="00971ADC"/>
    <w:rsid w:val="009769B9"/>
    <w:rsid w:val="009805B9"/>
    <w:rsid w:val="00982073"/>
    <w:rsid w:val="0098430D"/>
    <w:rsid w:val="00995F06"/>
    <w:rsid w:val="009A254C"/>
    <w:rsid w:val="009A55A2"/>
    <w:rsid w:val="009D01BF"/>
    <w:rsid w:val="009D0C76"/>
    <w:rsid w:val="009D0C96"/>
    <w:rsid w:val="009D337C"/>
    <w:rsid w:val="009E00CA"/>
    <w:rsid w:val="009E158E"/>
    <w:rsid w:val="009E1C4E"/>
    <w:rsid w:val="009E5F0C"/>
    <w:rsid w:val="009F2586"/>
    <w:rsid w:val="009F7B12"/>
    <w:rsid w:val="00A00DEC"/>
    <w:rsid w:val="00A1765F"/>
    <w:rsid w:val="00A32260"/>
    <w:rsid w:val="00A33A66"/>
    <w:rsid w:val="00A36342"/>
    <w:rsid w:val="00A41A0D"/>
    <w:rsid w:val="00A4230B"/>
    <w:rsid w:val="00A51B3B"/>
    <w:rsid w:val="00A526EF"/>
    <w:rsid w:val="00A55524"/>
    <w:rsid w:val="00A62892"/>
    <w:rsid w:val="00A62C32"/>
    <w:rsid w:val="00A63562"/>
    <w:rsid w:val="00A6363C"/>
    <w:rsid w:val="00A63EC5"/>
    <w:rsid w:val="00A67D8E"/>
    <w:rsid w:val="00A73439"/>
    <w:rsid w:val="00A7423C"/>
    <w:rsid w:val="00A75962"/>
    <w:rsid w:val="00A77152"/>
    <w:rsid w:val="00A776B7"/>
    <w:rsid w:val="00A9354C"/>
    <w:rsid w:val="00AA186A"/>
    <w:rsid w:val="00AA337E"/>
    <w:rsid w:val="00AA3D27"/>
    <w:rsid w:val="00AA3EF5"/>
    <w:rsid w:val="00AA4F55"/>
    <w:rsid w:val="00AA742D"/>
    <w:rsid w:val="00AB0C43"/>
    <w:rsid w:val="00AB3E67"/>
    <w:rsid w:val="00AC4200"/>
    <w:rsid w:val="00AD2D45"/>
    <w:rsid w:val="00AE1CBA"/>
    <w:rsid w:val="00AE1DAA"/>
    <w:rsid w:val="00AE2423"/>
    <w:rsid w:val="00AE3179"/>
    <w:rsid w:val="00AF66D2"/>
    <w:rsid w:val="00B05011"/>
    <w:rsid w:val="00B06F42"/>
    <w:rsid w:val="00B06F8D"/>
    <w:rsid w:val="00B07B82"/>
    <w:rsid w:val="00B112FE"/>
    <w:rsid w:val="00B15473"/>
    <w:rsid w:val="00B21EF7"/>
    <w:rsid w:val="00B24FBD"/>
    <w:rsid w:val="00B2640E"/>
    <w:rsid w:val="00B27341"/>
    <w:rsid w:val="00B30B61"/>
    <w:rsid w:val="00B32183"/>
    <w:rsid w:val="00B33113"/>
    <w:rsid w:val="00B33E65"/>
    <w:rsid w:val="00B42B73"/>
    <w:rsid w:val="00B46158"/>
    <w:rsid w:val="00B50164"/>
    <w:rsid w:val="00B64FC7"/>
    <w:rsid w:val="00B76908"/>
    <w:rsid w:val="00B83AF0"/>
    <w:rsid w:val="00B90EC6"/>
    <w:rsid w:val="00BA7330"/>
    <w:rsid w:val="00BB4538"/>
    <w:rsid w:val="00BB4654"/>
    <w:rsid w:val="00BB719A"/>
    <w:rsid w:val="00BB75ED"/>
    <w:rsid w:val="00BC5297"/>
    <w:rsid w:val="00BC7407"/>
    <w:rsid w:val="00BC7576"/>
    <w:rsid w:val="00BD3987"/>
    <w:rsid w:val="00BE07B0"/>
    <w:rsid w:val="00BF5ECE"/>
    <w:rsid w:val="00C025F1"/>
    <w:rsid w:val="00C04405"/>
    <w:rsid w:val="00C10FB0"/>
    <w:rsid w:val="00C11A24"/>
    <w:rsid w:val="00C15D23"/>
    <w:rsid w:val="00C166C5"/>
    <w:rsid w:val="00C17EC4"/>
    <w:rsid w:val="00C30AE3"/>
    <w:rsid w:val="00C32992"/>
    <w:rsid w:val="00C37032"/>
    <w:rsid w:val="00C42C6D"/>
    <w:rsid w:val="00C5055F"/>
    <w:rsid w:val="00C56CF1"/>
    <w:rsid w:val="00C57337"/>
    <w:rsid w:val="00C57B35"/>
    <w:rsid w:val="00C60DC5"/>
    <w:rsid w:val="00C6608C"/>
    <w:rsid w:val="00C6730F"/>
    <w:rsid w:val="00C7041A"/>
    <w:rsid w:val="00C72D50"/>
    <w:rsid w:val="00C74DF2"/>
    <w:rsid w:val="00C77604"/>
    <w:rsid w:val="00C83983"/>
    <w:rsid w:val="00C930EE"/>
    <w:rsid w:val="00C93A12"/>
    <w:rsid w:val="00C97433"/>
    <w:rsid w:val="00C97546"/>
    <w:rsid w:val="00CA0F7E"/>
    <w:rsid w:val="00CB7B4F"/>
    <w:rsid w:val="00CC059C"/>
    <w:rsid w:val="00CC702C"/>
    <w:rsid w:val="00CF1CA1"/>
    <w:rsid w:val="00CF2AB4"/>
    <w:rsid w:val="00CF461E"/>
    <w:rsid w:val="00CF4CE7"/>
    <w:rsid w:val="00D03677"/>
    <w:rsid w:val="00D05406"/>
    <w:rsid w:val="00D06F03"/>
    <w:rsid w:val="00D13146"/>
    <w:rsid w:val="00D13C39"/>
    <w:rsid w:val="00D1547E"/>
    <w:rsid w:val="00D21785"/>
    <w:rsid w:val="00D22C86"/>
    <w:rsid w:val="00D24947"/>
    <w:rsid w:val="00D40E86"/>
    <w:rsid w:val="00D50F03"/>
    <w:rsid w:val="00D556BD"/>
    <w:rsid w:val="00D55C63"/>
    <w:rsid w:val="00D63642"/>
    <w:rsid w:val="00D81591"/>
    <w:rsid w:val="00D82C6E"/>
    <w:rsid w:val="00D90D2A"/>
    <w:rsid w:val="00DB189B"/>
    <w:rsid w:val="00DB46BB"/>
    <w:rsid w:val="00DB4B3D"/>
    <w:rsid w:val="00DC03C8"/>
    <w:rsid w:val="00DC0CD8"/>
    <w:rsid w:val="00DC1064"/>
    <w:rsid w:val="00DD17CF"/>
    <w:rsid w:val="00DD2349"/>
    <w:rsid w:val="00DD2DEA"/>
    <w:rsid w:val="00DD3AF0"/>
    <w:rsid w:val="00DD56D7"/>
    <w:rsid w:val="00DE5A5C"/>
    <w:rsid w:val="00DF0AF9"/>
    <w:rsid w:val="00DF27CD"/>
    <w:rsid w:val="00DF5CD5"/>
    <w:rsid w:val="00E003CA"/>
    <w:rsid w:val="00E06A4F"/>
    <w:rsid w:val="00E110DC"/>
    <w:rsid w:val="00E14733"/>
    <w:rsid w:val="00E16476"/>
    <w:rsid w:val="00E23520"/>
    <w:rsid w:val="00E248D9"/>
    <w:rsid w:val="00E24CDA"/>
    <w:rsid w:val="00E27971"/>
    <w:rsid w:val="00E30991"/>
    <w:rsid w:val="00E32A2D"/>
    <w:rsid w:val="00E43D23"/>
    <w:rsid w:val="00E47373"/>
    <w:rsid w:val="00E54872"/>
    <w:rsid w:val="00E60F2B"/>
    <w:rsid w:val="00E6308F"/>
    <w:rsid w:val="00E662DE"/>
    <w:rsid w:val="00E77648"/>
    <w:rsid w:val="00E77801"/>
    <w:rsid w:val="00E80578"/>
    <w:rsid w:val="00E80676"/>
    <w:rsid w:val="00E90FE1"/>
    <w:rsid w:val="00E92765"/>
    <w:rsid w:val="00EA437C"/>
    <w:rsid w:val="00EA7CAC"/>
    <w:rsid w:val="00EB0EEE"/>
    <w:rsid w:val="00EB1915"/>
    <w:rsid w:val="00EB3FE6"/>
    <w:rsid w:val="00EB64EA"/>
    <w:rsid w:val="00EB6663"/>
    <w:rsid w:val="00EC247A"/>
    <w:rsid w:val="00ED4202"/>
    <w:rsid w:val="00EE0F9E"/>
    <w:rsid w:val="00EF2157"/>
    <w:rsid w:val="00EF495E"/>
    <w:rsid w:val="00EF6D18"/>
    <w:rsid w:val="00EF7460"/>
    <w:rsid w:val="00F01440"/>
    <w:rsid w:val="00F02FF1"/>
    <w:rsid w:val="00F041B0"/>
    <w:rsid w:val="00F044BE"/>
    <w:rsid w:val="00F10E9C"/>
    <w:rsid w:val="00F1651E"/>
    <w:rsid w:val="00F20336"/>
    <w:rsid w:val="00F31490"/>
    <w:rsid w:val="00F36D66"/>
    <w:rsid w:val="00F37FBE"/>
    <w:rsid w:val="00F413E9"/>
    <w:rsid w:val="00F430A1"/>
    <w:rsid w:val="00F61ED6"/>
    <w:rsid w:val="00F64029"/>
    <w:rsid w:val="00F66116"/>
    <w:rsid w:val="00F66A7E"/>
    <w:rsid w:val="00F66DC6"/>
    <w:rsid w:val="00F741C5"/>
    <w:rsid w:val="00F743D8"/>
    <w:rsid w:val="00F7506A"/>
    <w:rsid w:val="00F810C9"/>
    <w:rsid w:val="00F828EE"/>
    <w:rsid w:val="00F8337C"/>
    <w:rsid w:val="00F85A47"/>
    <w:rsid w:val="00F915F0"/>
    <w:rsid w:val="00F91D87"/>
    <w:rsid w:val="00F96CA6"/>
    <w:rsid w:val="00FA1DDE"/>
    <w:rsid w:val="00FA378C"/>
    <w:rsid w:val="00FB39EE"/>
    <w:rsid w:val="00FB5F34"/>
    <w:rsid w:val="00FB75A1"/>
    <w:rsid w:val="00FC4AC7"/>
    <w:rsid w:val="00FC6D74"/>
    <w:rsid w:val="00FD41C9"/>
    <w:rsid w:val="00FF1B64"/>
    <w:rsid w:val="00F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0010A2E"/>
  <w15:chartTrackingRefBased/>
  <w15:docId w15:val="{C51D4B99-5767-424E-99B4-5E9BD615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Verdana" w:hAnsi="Verdana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aliases w:val="l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rsid w:val="00733D1E"/>
    <w:pPr>
      <w:tabs>
        <w:tab w:val="right" w:leader="dot" w:pos="9072"/>
      </w:tabs>
      <w:spacing w:before="60" w:after="60" w:line="312" w:lineRule="auto"/>
    </w:pPr>
    <w:rPr>
      <w:rFonts w:asciiTheme="majorHAnsi" w:hAnsiTheme="majorHAnsi"/>
      <w:b/>
      <w:noProof/>
      <w:sz w:val="26"/>
    </w:rPr>
  </w:style>
  <w:style w:type="paragraph" w:styleId="TOC2">
    <w:name w:val="toc 2"/>
    <w:basedOn w:val="Normal"/>
    <w:next w:val="Normal"/>
    <w:uiPriority w:val="39"/>
    <w:rsid w:val="00733D1E"/>
    <w:pPr>
      <w:tabs>
        <w:tab w:val="right" w:leader="dot" w:pos="9072"/>
      </w:tabs>
      <w:spacing w:after="60" w:line="312" w:lineRule="auto"/>
      <w:ind w:left="284"/>
    </w:pPr>
    <w:rPr>
      <w:rFonts w:asciiTheme="majorHAnsi" w:hAnsiTheme="majorHAnsi"/>
      <w:b/>
      <w:bCs/>
      <w:i/>
      <w:iCs/>
      <w:noProof/>
      <w:sz w:val="26"/>
    </w:rPr>
  </w:style>
  <w:style w:type="paragraph" w:styleId="TOC3">
    <w:name w:val="toc 3"/>
    <w:basedOn w:val="Normal"/>
    <w:next w:val="Normal"/>
    <w:uiPriority w:val="39"/>
    <w:rsid w:val="00E06A4F"/>
    <w:pPr>
      <w:tabs>
        <w:tab w:val="right" w:leader="dot" w:pos="9360"/>
      </w:tabs>
      <w:ind w:left="567"/>
    </w:pPr>
    <w:rPr>
      <w:rFonts w:asciiTheme="majorHAnsi" w:hAnsiTheme="majorHAnsi"/>
      <w:i/>
      <w:noProof/>
      <w:sz w:val="26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link w:val="MainTitleChar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uiPriority w:val="39"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77712D"/>
    <w:pPr>
      <w:tabs>
        <w:tab w:val="left" w:pos="381"/>
        <w:tab w:val="num" w:pos="936"/>
      </w:tabs>
      <w:spacing w:after="120"/>
      <w:ind w:left="936" w:hanging="576"/>
    </w:pPr>
    <w:rPr>
      <w:rFonts w:ascii="Times New Roman" w:hAnsi="Times New Roman"/>
      <w:iCs/>
      <w:sz w:val="26"/>
      <w:szCs w:val="26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link w:val="bodytextChar0"/>
    <w:pPr>
      <w:keepLines/>
      <w:spacing w:after="120" w:line="220" w:lineRule="atLeast"/>
    </w:pPr>
    <w:rPr>
      <w:rFonts w:ascii="Verdana" w:hAnsi="Verdana"/>
      <w:lang w:val="en-GB" w:eastAsia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pPr>
      <w:widowControl/>
      <w:spacing w:line="240" w:lineRule="auto"/>
    </w:pPr>
  </w:style>
  <w:style w:type="paragraph" w:styleId="PlainText">
    <w:name w:val="Plain Text"/>
    <w:basedOn w:val="Normal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CommentSubject">
    <w:name w:val="annotation subject"/>
    <w:basedOn w:val="CommentText"/>
    <w:next w:val="CommentText"/>
    <w:link w:val="CommentSubjectChar"/>
    <w:rsid w:val="006C6EAE"/>
    <w:pPr>
      <w:widowControl w:val="0"/>
      <w:spacing w:line="240" w:lineRule="atLeast"/>
    </w:pPr>
    <w:rPr>
      <w:b/>
      <w:bCs/>
    </w:rPr>
  </w:style>
  <w:style w:type="character" w:customStyle="1" w:styleId="CommentTextChar">
    <w:name w:val="Comment Text Char"/>
    <w:link w:val="CommentText"/>
    <w:semiHidden/>
    <w:rsid w:val="006C6EAE"/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rsid w:val="006C6EAE"/>
    <w:rPr>
      <w:rFonts w:ascii="Verdana" w:hAnsi="Verdana"/>
    </w:rPr>
  </w:style>
  <w:style w:type="paragraph" w:styleId="BalloonText">
    <w:name w:val="Balloon Text"/>
    <w:basedOn w:val="Normal"/>
    <w:link w:val="BalloonTextChar"/>
    <w:rsid w:val="006C6E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E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73A7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3D2A0D"/>
    <w:rPr>
      <w:rFonts w:ascii="Verdana" w:hAnsi="Verdana"/>
    </w:rPr>
  </w:style>
  <w:style w:type="character" w:customStyle="1" w:styleId="FooterChar">
    <w:name w:val="Footer Char"/>
    <w:link w:val="Footer"/>
    <w:uiPriority w:val="99"/>
    <w:rsid w:val="003D2A0D"/>
    <w:rPr>
      <w:rFonts w:ascii="Verdana" w:hAnsi="Verdana"/>
    </w:rPr>
  </w:style>
  <w:style w:type="table" w:styleId="TableClassic2">
    <w:name w:val="Table Classic 2"/>
    <w:basedOn w:val="TableNormal"/>
    <w:rsid w:val="00A7423C"/>
    <w:pPr>
      <w:widowControl w:val="0"/>
      <w:spacing w:line="240" w:lineRule="atLeast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7423C"/>
    <w:pPr>
      <w:widowControl w:val="0"/>
      <w:spacing w:line="240" w:lineRule="atLeast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List1">
    <w:name w:val="Table List 1"/>
    <w:basedOn w:val="TableNormal"/>
    <w:rsid w:val="00A7423C"/>
    <w:pPr>
      <w:widowControl w:val="0"/>
      <w:spacing w:line="240" w:lineRule="atLeast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8">
    <w:name w:val="Table List 8"/>
    <w:basedOn w:val="TableNormal"/>
    <w:rsid w:val="00A7423C"/>
    <w:pPr>
      <w:widowControl w:val="0"/>
      <w:spacing w:line="240" w:lineRule="atLeast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List2">
    <w:name w:val="Table List 2"/>
    <w:basedOn w:val="TableNormal"/>
    <w:rsid w:val="00A7423C"/>
    <w:pPr>
      <w:widowControl w:val="0"/>
      <w:spacing w:line="240" w:lineRule="atLeast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MainTitle"/>
    <w:link w:val="1Char"/>
    <w:qFormat/>
    <w:rsid w:val="0098430D"/>
    <w:pPr>
      <w:numPr>
        <w:numId w:val="7"/>
      </w:numPr>
      <w:spacing w:before="240"/>
      <w:jc w:val="both"/>
    </w:pPr>
    <w:rPr>
      <w:rFonts w:ascii="Times New Roman" w:hAnsi="Times New Roman"/>
      <w:sz w:val="26"/>
      <w:szCs w:val="28"/>
    </w:rPr>
  </w:style>
  <w:style w:type="paragraph" w:customStyle="1" w:styleId="2">
    <w:name w:val="2"/>
    <w:basedOn w:val="Heading1"/>
    <w:link w:val="2Char"/>
    <w:qFormat/>
    <w:rsid w:val="0098430D"/>
    <w:pPr>
      <w:numPr>
        <w:ilvl w:val="1"/>
        <w:numId w:val="7"/>
      </w:numPr>
      <w:spacing w:line="312" w:lineRule="auto"/>
    </w:pPr>
    <w:rPr>
      <w:rFonts w:ascii="Times New Roman" w:hAnsi="Times New Roman"/>
      <w:i/>
      <w:color w:val="0000FF"/>
      <w:sz w:val="26"/>
      <w:szCs w:val="26"/>
    </w:rPr>
  </w:style>
  <w:style w:type="character" w:customStyle="1" w:styleId="MainTitleChar">
    <w:name w:val="Main Title Char"/>
    <w:basedOn w:val="DefaultParagraphFont"/>
    <w:link w:val="MainTitle"/>
    <w:rsid w:val="002F6053"/>
    <w:rPr>
      <w:rFonts w:ascii="Arial" w:hAnsi="Arial"/>
      <w:b/>
      <w:kern w:val="28"/>
      <w:sz w:val="32"/>
      <w:lang w:val="en-US" w:eastAsia="en-US"/>
    </w:rPr>
  </w:style>
  <w:style w:type="character" w:customStyle="1" w:styleId="1Char">
    <w:name w:val="1 Char"/>
    <w:basedOn w:val="MainTitleChar"/>
    <w:link w:val="1"/>
    <w:rsid w:val="0098430D"/>
    <w:rPr>
      <w:rFonts w:ascii="Arial" w:hAnsi="Arial"/>
      <w:b/>
      <w:kern w:val="28"/>
      <w:sz w:val="26"/>
      <w:szCs w:val="28"/>
      <w:lang w:val="en-US" w:eastAsia="en-US"/>
    </w:rPr>
  </w:style>
  <w:style w:type="paragraph" w:customStyle="1" w:styleId="3">
    <w:name w:val="3"/>
    <w:basedOn w:val="Heading2"/>
    <w:link w:val="3Char"/>
    <w:qFormat/>
    <w:rsid w:val="00796AA0"/>
    <w:pPr>
      <w:numPr>
        <w:ilvl w:val="2"/>
        <w:numId w:val="7"/>
      </w:numPr>
      <w:spacing w:before="60" w:line="312" w:lineRule="auto"/>
    </w:pPr>
    <w:rPr>
      <w:rFonts w:ascii="Times New Roman" w:hAnsi="Times New Roman"/>
      <w:i/>
      <w:color w:val="C45911" w:themeColor="accent2" w:themeShade="BF"/>
      <w:sz w:val="26"/>
      <w:szCs w:val="26"/>
    </w:rPr>
  </w:style>
  <w:style w:type="character" w:customStyle="1" w:styleId="Heading1Char">
    <w:name w:val="Heading 1 Char"/>
    <w:aliases w:val="H1 Char"/>
    <w:basedOn w:val="DefaultParagraphFont"/>
    <w:link w:val="Heading1"/>
    <w:rsid w:val="002F6053"/>
    <w:rPr>
      <w:rFonts w:ascii="Arial" w:hAnsi="Arial"/>
      <w:b/>
      <w:sz w:val="24"/>
      <w:lang w:val="en-US" w:eastAsia="en-US"/>
    </w:rPr>
  </w:style>
  <w:style w:type="character" w:customStyle="1" w:styleId="2Char">
    <w:name w:val="2 Char"/>
    <w:basedOn w:val="Heading1Char"/>
    <w:link w:val="2"/>
    <w:rsid w:val="0098430D"/>
    <w:rPr>
      <w:rFonts w:ascii="Arial" w:hAnsi="Arial"/>
      <w:b/>
      <w:i/>
      <w:color w:val="0000FF"/>
      <w:sz w:val="26"/>
      <w:szCs w:val="26"/>
      <w:lang w:val="en-US" w:eastAsia="en-US"/>
    </w:rPr>
  </w:style>
  <w:style w:type="paragraph" w:customStyle="1" w:styleId="nd1">
    <w:name w:val=".nd1"/>
    <w:basedOn w:val="Normal"/>
    <w:link w:val="nd1Char"/>
    <w:qFormat/>
    <w:rsid w:val="00354F4C"/>
    <w:pPr>
      <w:spacing w:after="60" w:line="312" w:lineRule="auto"/>
      <w:ind w:firstLine="567"/>
      <w:jc w:val="both"/>
    </w:pPr>
    <w:rPr>
      <w:rFonts w:ascii="Times New Roman" w:hAnsi="Times New Roman"/>
      <w:sz w:val="26"/>
      <w:szCs w:val="26"/>
    </w:rPr>
  </w:style>
  <w:style w:type="character" w:customStyle="1" w:styleId="Heading2Char">
    <w:name w:val="Heading 2 Char"/>
    <w:aliases w:val="l2 Char"/>
    <w:basedOn w:val="Heading1Char"/>
    <w:link w:val="Heading2"/>
    <w:rsid w:val="00E92765"/>
    <w:rPr>
      <w:rFonts w:ascii="Arial" w:hAnsi="Arial"/>
      <w:b/>
      <w:sz w:val="24"/>
      <w:lang w:val="en-US" w:eastAsia="en-US"/>
    </w:rPr>
  </w:style>
  <w:style w:type="character" w:customStyle="1" w:styleId="3Char">
    <w:name w:val="3 Char"/>
    <w:basedOn w:val="Heading2Char"/>
    <w:link w:val="3"/>
    <w:rsid w:val="00796AA0"/>
    <w:rPr>
      <w:rFonts w:ascii="Arial" w:hAnsi="Arial"/>
      <w:b/>
      <w:i/>
      <w:color w:val="C45911" w:themeColor="accent2" w:themeShade="BF"/>
      <w:sz w:val="26"/>
      <w:szCs w:val="26"/>
      <w:lang w:val="en-US" w:eastAsia="en-US"/>
    </w:rPr>
  </w:style>
  <w:style w:type="paragraph" w:customStyle="1" w:styleId="nd2">
    <w:name w:val=".nd2"/>
    <w:basedOn w:val="BodyText"/>
    <w:link w:val="nd2Char"/>
    <w:qFormat/>
    <w:rsid w:val="00354F4C"/>
    <w:pPr>
      <w:numPr>
        <w:numId w:val="3"/>
      </w:numPr>
      <w:tabs>
        <w:tab w:val="clear" w:pos="936"/>
        <w:tab w:val="left" w:pos="709"/>
      </w:tabs>
      <w:spacing w:after="0" w:line="312" w:lineRule="auto"/>
      <w:ind w:left="709" w:hanging="352"/>
      <w:jc w:val="both"/>
    </w:pPr>
    <w:rPr>
      <w:rFonts w:ascii="Times New Roman" w:hAnsi="Times New Roman"/>
      <w:iCs/>
      <w:sz w:val="26"/>
      <w:szCs w:val="26"/>
    </w:rPr>
  </w:style>
  <w:style w:type="character" w:customStyle="1" w:styleId="nd1Char">
    <w:name w:val=".nd1 Char"/>
    <w:basedOn w:val="DefaultParagraphFont"/>
    <w:link w:val="nd1"/>
    <w:rsid w:val="00354F4C"/>
    <w:rPr>
      <w:sz w:val="26"/>
      <w:szCs w:val="26"/>
      <w:lang w:val="en-US" w:eastAsia="en-US"/>
    </w:rPr>
  </w:style>
  <w:style w:type="paragraph" w:customStyle="1" w:styleId="nd3">
    <w:name w:val=".nd3"/>
    <w:basedOn w:val="Normal"/>
    <w:link w:val="nd3Char"/>
    <w:qFormat/>
    <w:rsid w:val="00351005"/>
    <w:pPr>
      <w:widowControl/>
      <w:numPr>
        <w:numId w:val="4"/>
      </w:numPr>
      <w:tabs>
        <w:tab w:val="clear" w:pos="936"/>
      </w:tabs>
      <w:spacing w:line="312" w:lineRule="auto"/>
      <w:ind w:left="1134" w:hanging="369"/>
      <w:jc w:val="both"/>
    </w:pPr>
    <w:rPr>
      <w:rFonts w:ascii="Times New Roman" w:hAnsi="Times New Roman"/>
      <w:i/>
      <w:iCs/>
      <w:color w:val="0070C0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354F4C"/>
    <w:rPr>
      <w:rFonts w:ascii="Verdana" w:hAnsi="Verdana"/>
      <w:lang w:val="en-US" w:eastAsia="en-US"/>
    </w:rPr>
  </w:style>
  <w:style w:type="character" w:customStyle="1" w:styleId="nd2Char">
    <w:name w:val=".nd2 Char"/>
    <w:basedOn w:val="BodyTextChar"/>
    <w:link w:val="nd2"/>
    <w:rsid w:val="00354F4C"/>
    <w:rPr>
      <w:rFonts w:ascii="Verdana" w:hAnsi="Verdana"/>
      <w:iCs/>
      <w:sz w:val="26"/>
      <w:szCs w:val="26"/>
      <w:lang w:val="en-US" w:eastAsia="en-US"/>
    </w:rPr>
  </w:style>
  <w:style w:type="paragraph" w:customStyle="1" w:styleId="nd4">
    <w:name w:val=".nd4"/>
    <w:basedOn w:val="BodyText"/>
    <w:link w:val="nd4Char"/>
    <w:qFormat/>
    <w:rsid w:val="00354F4C"/>
    <w:pPr>
      <w:numPr>
        <w:ilvl w:val="1"/>
        <w:numId w:val="5"/>
      </w:numPr>
      <w:tabs>
        <w:tab w:val="clear" w:pos="2232"/>
      </w:tabs>
      <w:spacing w:after="0" w:line="312" w:lineRule="auto"/>
      <w:ind w:left="1701" w:hanging="357"/>
      <w:jc w:val="both"/>
    </w:pPr>
    <w:rPr>
      <w:rFonts w:ascii="Times New Roman" w:hAnsi="Times New Roman"/>
      <w:sz w:val="26"/>
      <w:szCs w:val="26"/>
    </w:rPr>
  </w:style>
  <w:style w:type="character" w:customStyle="1" w:styleId="nd3Char">
    <w:name w:val=".nd3 Char"/>
    <w:basedOn w:val="DefaultParagraphFont"/>
    <w:link w:val="nd3"/>
    <w:rsid w:val="00351005"/>
    <w:rPr>
      <w:i/>
      <w:iCs/>
      <w:color w:val="0070C0"/>
      <w:sz w:val="26"/>
      <w:szCs w:val="26"/>
      <w:lang w:val="en-US" w:eastAsia="en-US"/>
    </w:rPr>
  </w:style>
  <w:style w:type="paragraph" w:customStyle="1" w:styleId="nddam">
    <w:name w:val=".nd dam"/>
    <w:basedOn w:val="nd1"/>
    <w:link w:val="nddamChar"/>
    <w:qFormat/>
    <w:rsid w:val="000B61DE"/>
    <w:rPr>
      <w:b/>
    </w:rPr>
  </w:style>
  <w:style w:type="character" w:customStyle="1" w:styleId="nd4Char">
    <w:name w:val=".nd4 Char"/>
    <w:basedOn w:val="BodyTextChar"/>
    <w:link w:val="nd4"/>
    <w:rsid w:val="00354F4C"/>
    <w:rPr>
      <w:rFonts w:ascii="Verdana" w:hAnsi="Verdana"/>
      <w:sz w:val="26"/>
      <w:szCs w:val="26"/>
      <w:lang w:val="en-US" w:eastAsia="en-US"/>
    </w:rPr>
  </w:style>
  <w:style w:type="paragraph" w:customStyle="1" w:styleId="ddbang">
    <w:name w:val=".dd bang"/>
    <w:basedOn w:val="BodyText1"/>
    <w:link w:val="ddbangChar"/>
    <w:rsid w:val="00702937"/>
    <w:pPr>
      <w:widowControl w:val="0"/>
    </w:pPr>
    <w:rPr>
      <w:rFonts w:ascii="Times New Roman" w:hAnsi="Times New Roman"/>
      <w:sz w:val="26"/>
      <w:szCs w:val="26"/>
    </w:rPr>
  </w:style>
  <w:style w:type="character" w:customStyle="1" w:styleId="nddamChar">
    <w:name w:val=".nd dam Char"/>
    <w:basedOn w:val="nd1Char"/>
    <w:link w:val="nddam"/>
    <w:rsid w:val="000B61DE"/>
    <w:rPr>
      <w:b/>
      <w:sz w:val="26"/>
      <w:szCs w:val="26"/>
      <w:lang w:val="en-US" w:eastAsia="en-US"/>
    </w:rPr>
  </w:style>
  <w:style w:type="table" w:styleId="TableProfessional">
    <w:name w:val="Table Professional"/>
    <w:basedOn w:val="TableNormal"/>
    <w:rsid w:val="00702937"/>
    <w:pPr>
      <w:widowControl w:val="0"/>
      <w:spacing w:line="240" w:lineRule="atLeast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bodytextChar0">
    <w:name w:val="body text Char"/>
    <w:basedOn w:val="DefaultParagraphFont"/>
    <w:link w:val="BodyText1"/>
    <w:rsid w:val="00702937"/>
    <w:rPr>
      <w:rFonts w:ascii="Verdana" w:hAnsi="Verdana"/>
      <w:lang w:val="en-GB" w:eastAsia="en-US"/>
    </w:rPr>
  </w:style>
  <w:style w:type="character" w:customStyle="1" w:styleId="ddbangChar">
    <w:name w:val=".dd bang Char"/>
    <w:basedOn w:val="bodytextChar0"/>
    <w:link w:val="ddbang"/>
    <w:rsid w:val="00702937"/>
    <w:rPr>
      <w:rFonts w:ascii="Verdana" w:hAnsi="Verdana"/>
      <w:sz w:val="26"/>
      <w:szCs w:val="26"/>
      <w:lang w:val="en-GB" w:eastAsia="en-US"/>
    </w:rPr>
  </w:style>
  <w:style w:type="paragraph" w:customStyle="1" w:styleId="NormalTB">
    <w:name w:val="NormalTB"/>
    <w:rsid w:val="00147CB0"/>
    <w:pPr>
      <w:jc w:val="center"/>
    </w:pPr>
    <w:rPr>
      <w:rFonts w:ascii=".VnTime" w:eastAsia="MS Mincho" w:hAnsi=".VnTime"/>
      <w:lang w:val="en-GB" w:eastAsia="en-US"/>
    </w:rPr>
  </w:style>
  <w:style w:type="paragraph" w:customStyle="1" w:styleId="NormalH">
    <w:name w:val="NormalH"/>
    <w:basedOn w:val="Normal"/>
    <w:link w:val="NormalHChar"/>
    <w:autoRedefine/>
    <w:rsid w:val="00147CB0"/>
    <w:pPr>
      <w:pageBreakBefore/>
      <w:widowControl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center"/>
    </w:pPr>
    <w:rPr>
      <w:rFonts w:ascii="Times New Roman" w:eastAsia="MS Mincho" w:hAnsi="Times New Roman"/>
      <w:b/>
      <w:bCs/>
      <w:caps/>
      <w:snapToGrid w:val="0"/>
      <w:color w:val="003300"/>
      <w:sz w:val="24"/>
    </w:rPr>
  </w:style>
  <w:style w:type="paragraph" w:customStyle="1" w:styleId="Bang">
    <w:name w:val="Bang"/>
    <w:basedOn w:val="Normal"/>
    <w:autoRedefine/>
    <w:rsid w:val="00D40E86"/>
    <w:pPr>
      <w:widowControl/>
      <w:spacing w:before="80" w:after="80" w:line="240" w:lineRule="auto"/>
      <w:ind w:left="43"/>
    </w:pPr>
    <w:rPr>
      <w:rFonts w:ascii="Times New Roman" w:eastAsia="MS Mincho" w:hAnsi="Times New Roman"/>
      <w:iCs/>
      <w:snapToGrid w:val="0"/>
      <w:color w:val="000000" w:themeColor="text1"/>
      <w:sz w:val="28"/>
      <w:szCs w:val="28"/>
      <w:shd w:val="clear" w:color="auto" w:fill="FFFFFF"/>
    </w:rPr>
  </w:style>
  <w:style w:type="paragraph" w:customStyle="1" w:styleId="infoblue0">
    <w:name w:val="infoblue"/>
    <w:basedOn w:val="Normal"/>
    <w:autoRedefine/>
    <w:rsid w:val="00147CB0"/>
    <w:pPr>
      <w:widowControl/>
      <w:spacing w:before="120" w:after="120"/>
      <w:ind w:left="446"/>
    </w:pPr>
    <w:rPr>
      <w:rFonts w:ascii="Tahoma" w:eastAsia="MS Mincho" w:hAnsi="Tahoma" w:cs="Tahoma"/>
      <w:i/>
      <w:snapToGrid w:val="0"/>
    </w:rPr>
  </w:style>
  <w:style w:type="paragraph" w:customStyle="1" w:styleId="HeadingBig">
    <w:name w:val="Heading Big"/>
    <w:basedOn w:val="NormalTB"/>
    <w:autoRedefine/>
    <w:rsid w:val="00EA7CAC"/>
    <w:pPr>
      <w:widowControl w:val="0"/>
      <w:tabs>
        <w:tab w:val="left" w:pos="1560"/>
      </w:tabs>
      <w:spacing w:before="120"/>
      <w:jc w:val="left"/>
    </w:pPr>
    <w:rPr>
      <w:rFonts w:ascii="Times New Roman" w:hAnsi="Times New Roman"/>
      <w:snapToGrid w:val="0"/>
      <w:sz w:val="32"/>
      <w:szCs w:val="32"/>
      <w:lang w:val="en-US"/>
    </w:rPr>
  </w:style>
  <w:style w:type="paragraph" w:customStyle="1" w:styleId="HeadingLv1">
    <w:name w:val="Heading Lv1"/>
    <w:basedOn w:val="Normal"/>
    <w:autoRedefine/>
    <w:rsid w:val="00147CB0"/>
    <w:pPr>
      <w:spacing w:before="80" w:after="80" w:line="240" w:lineRule="auto"/>
      <w:jc w:val="center"/>
    </w:pPr>
    <w:rPr>
      <w:rFonts w:ascii="Tahoma" w:eastAsia="MS Mincho" w:hAnsi="Tahoma" w:cs="Tahoma"/>
      <w:b/>
      <w:snapToGrid w:val="0"/>
      <w:color w:val="6E2500"/>
      <w:sz w:val="18"/>
    </w:rPr>
  </w:style>
  <w:style w:type="paragraph" w:customStyle="1" w:styleId="NormalT">
    <w:name w:val="NormalT"/>
    <w:basedOn w:val="Normal"/>
    <w:rsid w:val="00147CB0"/>
    <w:pPr>
      <w:spacing w:before="120" w:line="360" w:lineRule="auto"/>
      <w:jc w:val="center"/>
    </w:pPr>
    <w:rPr>
      <w:rFonts w:ascii="Tahoma" w:eastAsia="MS Mincho" w:hAnsi="Tahoma" w:cs="Tahoma"/>
      <w:b/>
      <w:snapToGrid w:val="0"/>
      <w:sz w:val="22"/>
    </w:rPr>
  </w:style>
  <w:style w:type="paragraph" w:styleId="ListBullet">
    <w:name w:val="List Bullet"/>
    <w:basedOn w:val="Normal"/>
    <w:autoRedefine/>
    <w:rsid w:val="00147CB0"/>
    <w:pPr>
      <w:widowControl/>
      <w:numPr>
        <w:ilvl w:val="1"/>
        <w:numId w:val="6"/>
      </w:numPr>
      <w:spacing w:before="120" w:line="360" w:lineRule="auto"/>
    </w:pPr>
    <w:rPr>
      <w:rFonts w:ascii="Tahoma" w:eastAsia="MS Mincho" w:hAnsi="Tahoma" w:cs="Tahoma"/>
      <w:snapToGrid w:val="0"/>
    </w:rPr>
  </w:style>
  <w:style w:type="paragraph" w:customStyle="1" w:styleId="bodytext0">
    <w:name w:val="bodytext"/>
    <w:basedOn w:val="Normal"/>
    <w:autoRedefine/>
    <w:rsid w:val="00147CB0"/>
    <w:pPr>
      <w:widowControl/>
      <w:spacing w:before="120" w:after="120" w:line="220" w:lineRule="atLeast"/>
      <w:ind w:left="180"/>
    </w:pPr>
    <w:rPr>
      <w:rFonts w:ascii="Tahoma" w:eastAsia="MS Mincho" w:hAnsi="Tahoma" w:cs="Tahoma"/>
      <w:b/>
      <w:sz w:val="18"/>
      <w:szCs w:val="24"/>
      <w:lang w:val="en-GB"/>
    </w:rPr>
  </w:style>
  <w:style w:type="paragraph" w:customStyle="1" w:styleId="NormalINDEX">
    <w:name w:val="Normal INDEX"/>
    <w:basedOn w:val="Normal"/>
    <w:rsid w:val="00147CB0"/>
    <w:pPr>
      <w:widowControl/>
      <w:spacing w:before="120" w:line="360" w:lineRule="auto"/>
      <w:ind w:left="547"/>
    </w:pPr>
    <w:rPr>
      <w:rFonts w:ascii="Tahoma" w:eastAsia="MS Mincho" w:hAnsi="Tahoma"/>
      <w:szCs w:val="24"/>
      <w:lang w:val="en-GB"/>
    </w:rPr>
  </w:style>
  <w:style w:type="paragraph" w:customStyle="1" w:styleId="11">
    <w:name w:val="11"/>
    <w:basedOn w:val="NormalH"/>
    <w:link w:val="11Char"/>
    <w:qFormat/>
    <w:rsid w:val="002E3528"/>
    <w:pPr>
      <w:spacing w:before="240" w:line="312" w:lineRule="auto"/>
    </w:pPr>
    <w:rPr>
      <w:color w:val="auto"/>
      <w:sz w:val="28"/>
    </w:rPr>
  </w:style>
  <w:style w:type="paragraph" w:customStyle="1" w:styleId="4">
    <w:name w:val="4"/>
    <w:basedOn w:val="Heading4"/>
    <w:link w:val="4Char"/>
    <w:qFormat/>
    <w:rsid w:val="00451C37"/>
    <w:pPr>
      <w:widowControl/>
      <w:numPr>
        <w:numId w:val="7"/>
      </w:numPr>
      <w:spacing w:before="60" w:line="312" w:lineRule="auto"/>
      <w:jc w:val="both"/>
    </w:pPr>
    <w:rPr>
      <w:rFonts w:ascii="Times New Roman" w:hAnsi="Times New Roman"/>
      <w:i/>
      <w:sz w:val="26"/>
      <w:szCs w:val="24"/>
    </w:rPr>
  </w:style>
  <w:style w:type="character" w:customStyle="1" w:styleId="NormalHChar">
    <w:name w:val="NormalH Char"/>
    <w:basedOn w:val="DefaultParagraphFont"/>
    <w:link w:val="NormalH"/>
    <w:rsid w:val="002E3528"/>
    <w:rPr>
      <w:rFonts w:eastAsia="MS Mincho"/>
      <w:b/>
      <w:bCs/>
      <w:caps/>
      <w:snapToGrid w:val="0"/>
      <w:color w:val="003300"/>
      <w:sz w:val="24"/>
      <w:lang w:val="en-US" w:eastAsia="en-US"/>
    </w:rPr>
  </w:style>
  <w:style w:type="character" w:customStyle="1" w:styleId="11Char">
    <w:name w:val="11 Char"/>
    <w:basedOn w:val="NormalHChar"/>
    <w:link w:val="11"/>
    <w:rsid w:val="002E3528"/>
    <w:rPr>
      <w:rFonts w:eastAsia="MS Mincho"/>
      <w:b/>
      <w:bCs/>
      <w:caps/>
      <w:snapToGrid w:val="0"/>
      <w:color w:val="003300"/>
      <w:sz w:val="28"/>
      <w:lang w:val="en-US" w:eastAsia="en-US"/>
    </w:rPr>
  </w:style>
  <w:style w:type="character" w:styleId="Emphasis">
    <w:name w:val="Emphasis"/>
    <w:basedOn w:val="DefaultParagraphFont"/>
    <w:qFormat/>
    <w:rsid w:val="00F10E9C"/>
    <w:rPr>
      <w:i/>
      <w:iCs/>
    </w:rPr>
  </w:style>
  <w:style w:type="character" w:customStyle="1" w:styleId="Heading4Char">
    <w:name w:val="Heading 4 Char"/>
    <w:basedOn w:val="Heading1Char"/>
    <w:link w:val="Heading4"/>
    <w:rsid w:val="005D7AB8"/>
    <w:rPr>
      <w:rFonts w:ascii="Arial" w:hAnsi="Arial"/>
      <w:b w:val="0"/>
      <w:sz w:val="24"/>
      <w:lang w:val="en-US" w:eastAsia="en-US"/>
    </w:rPr>
  </w:style>
  <w:style w:type="character" w:customStyle="1" w:styleId="4Char">
    <w:name w:val="4 Char"/>
    <w:basedOn w:val="Heading4Char"/>
    <w:link w:val="4"/>
    <w:rsid w:val="00451C37"/>
    <w:rPr>
      <w:rFonts w:ascii="Arial" w:hAnsi="Arial"/>
      <w:b w:val="0"/>
      <w:i/>
      <w:sz w:val="26"/>
      <w:szCs w:val="24"/>
      <w:lang w:val="en-US" w:eastAsia="en-US"/>
    </w:rPr>
  </w:style>
  <w:style w:type="paragraph" w:customStyle="1" w:styleId="Headingtext2Blue">
    <w:name w:val="Heading text 2 + Blue"/>
    <w:basedOn w:val="Normal"/>
    <w:autoRedefine/>
    <w:rsid w:val="00351005"/>
    <w:pPr>
      <w:widowControl/>
      <w:spacing w:after="120" w:line="240" w:lineRule="auto"/>
      <w:ind w:left="720"/>
      <w:jc w:val="both"/>
    </w:pPr>
    <w:rPr>
      <w:rFonts w:ascii="Arial" w:hAnsi="Arial"/>
      <w:sz w:val="22"/>
      <w:szCs w:val="22"/>
      <w:lang w:val="en-AU"/>
    </w:rPr>
  </w:style>
  <w:style w:type="paragraph" w:customStyle="1" w:styleId="table2">
    <w:name w:val="table2"/>
    <w:basedOn w:val="Normal"/>
    <w:autoRedefine/>
    <w:rsid w:val="00D82C6E"/>
    <w:pPr>
      <w:widowControl/>
      <w:spacing w:before="60" w:after="60" w:line="240" w:lineRule="auto"/>
      <w:jc w:val="center"/>
    </w:pPr>
    <w:rPr>
      <w:rFonts w:asciiTheme="majorHAnsi" w:eastAsia="Calibri" w:hAnsiTheme="majorHAnsi" w:cstheme="majorHAnsi"/>
      <w:color w:val="000000" w:themeColor="text1"/>
      <w:sz w:val="26"/>
      <w:szCs w:val="26"/>
    </w:rPr>
  </w:style>
  <w:style w:type="paragraph" w:customStyle="1" w:styleId="BodyText20">
    <w:name w:val="Body Text2"/>
    <w:rsid w:val="0005550A"/>
    <w:pPr>
      <w:keepLines/>
      <w:spacing w:after="120" w:line="220" w:lineRule="atLeast"/>
    </w:pPr>
    <w:rPr>
      <w:lang w:val="en-GB" w:eastAsia="en-US"/>
    </w:rPr>
  </w:style>
  <w:style w:type="paragraph" w:customStyle="1" w:styleId="BodyText3">
    <w:name w:val="Body Text3"/>
    <w:rsid w:val="00655C5E"/>
    <w:pPr>
      <w:keepLines/>
      <w:spacing w:after="120" w:line="220" w:lineRule="atLeast"/>
    </w:pPr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5B4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0E8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D337C"/>
    <w:pPr>
      <w:autoSpaceDE w:val="0"/>
      <w:autoSpaceDN w:val="0"/>
      <w:spacing w:line="240" w:lineRule="auto"/>
    </w:pPr>
    <w:rPr>
      <w:rFonts w:ascii="Times New Roman" w:hAnsi="Times New Roman"/>
      <w:sz w:val="22"/>
      <w:szCs w:val="22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8061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437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074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627">
          <w:marLeft w:val="165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edx.org/school/w3c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bharadwaj\Application%20Data\Microsoft\Templates\test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501C3-10C5-48CD-91C3-10DE22B8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1250</TotalTime>
  <Pages>10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Cymbal Corporation</Company>
  <LinksUpToDate>false</LinksUpToDate>
  <CharactersWithSpaces>7695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&lt;Project Name&gt;</dc:subject>
  <dc:creator>rbharadwaj</dc:creator>
  <cp:keywords/>
  <dc:description/>
  <cp:lastModifiedBy>Admin</cp:lastModifiedBy>
  <cp:revision>189</cp:revision>
  <cp:lastPrinted>2008-04-08T17:07:00Z</cp:lastPrinted>
  <dcterms:created xsi:type="dcterms:W3CDTF">2018-09-11T22:33:00Z</dcterms:created>
  <dcterms:modified xsi:type="dcterms:W3CDTF">2020-11-25T19:14:00Z</dcterms:modified>
</cp:coreProperties>
</file>